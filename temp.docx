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E95860" w:rsidRDefault="00E95860" w14:paraId="137BF556" w14:textId="13CFA1CE">
      <w:pPr>
        <w:pStyle w:val="CompanyName"/>
      </w:pPr>
      <w:bookmarkStart w:name="xgraphic" w:id="0"/>
      <w:r>
        <w:rPr>
          <w:rFonts w:ascii="Helvetica" w:hAnsi="Helvetica" w:cs="Helvetica"/>
          <w:noProof/>
          <w:sz w:val="24"/>
          <w:szCs w:val="24"/>
          <w:lang w:val="en-GB" w:eastAsia="en-GB"/>
        </w:rPr>
        <w:drawing>
          <wp:anchor distT="0" distB="0" distL="114300" distR="114300" simplePos="0" relativeHeight="251658240" behindDoc="0" locked="0" layoutInCell="1" allowOverlap="1" wp14:anchorId="294588F1" wp14:editId="3FFC5DC3">
            <wp:simplePos x="0" y="0"/>
            <wp:positionH relativeFrom="column">
              <wp:posOffset>-259715</wp:posOffset>
            </wp:positionH>
            <wp:positionV relativeFrom="paragraph">
              <wp:posOffset>261620</wp:posOffset>
            </wp:positionV>
            <wp:extent cx="1433195" cy="14331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860" w:rsidRDefault="00E95860" w14:paraId="157F8E94" w14:textId="1B3D2560">
      <w:pPr>
        <w:pStyle w:val="CompanyName"/>
      </w:pPr>
    </w:p>
    <w:p w:rsidR="007A0494" w:rsidRDefault="00E95860" w14:paraId="6F3824C1" w14:textId="49313F96">
      <w:pPr>
        <w:pStyle w:val="CompanyName"/>
      </w:pPr>
      <w:r>
        <w:rPr>
          <w:noProof/>
          <w:lang w:val="en-GB" w:eastAsia="en-GB"/>
        </w:rPr>
        <mc:AlternateContent>
          <mc:Choice Requires="wps">
            <w:drawing>
              <wp:anchor distT="0" distB="0" distL="114300" distR="114300" simplePos="0" relativeHeight="251657216" behindDoc="0" locked="0" layoutInCell="1" allowOverlap="1" wp14:anchorId="3E183EB2" wp14:editId="08BCF341">
                <wp:simplePos x="0" y="0"/>
                <wp:positionH relativeFrom="page">
                  <wp:posOffset>2584450</wp:posOffset>
                </wp:positionH>
                <wp:positionV relativeFrom="page">
                  <wp:posOffset>1659890</wp:posOffset>
                </wp:positionV>
                <wp:extent cx="2222500" cy="222885"/>
                <wp:effectExtent l="0" t="0" r="0" b="571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AE54B8" w:rsidR="00646D21" w:rsidP="00284001" w:rsidRDefault="00646D21" w14:paraId="2825BB68" w14:textId="77777777">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w14:anchorId="2F5B75D7">
              <v:shapetype id="_x0000_t202" coordsize="21600,21600" o:spt="202" path="m0,0l0,21600,21600,21600,21600,0xe" w14:anchorId="3E183EB2">
                <v:stroke joinstyle="miter"/>
                <v:path gradientshapeok="t" o:connecttype="rect"/>
              </v:shapetype>
              <v:shape id="Text Box 18" style="position:absolute;margin-left:203.5pt;margin-top:130.7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">
                <v:textbox style="mso-fit-shape-to-text:t" inset="0">
                  <w:txbxContent>
                    <w:p w:rsidRPr="00AE54B8" w:rsidR="00646D21" w:rsidP="00284001" w:rsidRDefault="00646D21" w14:paraId="35586B36" w14:textId="77777777">
                      <w:pPr>
                        <w:rPr>
                          <w:spacing w:val="4"/>
                          <w:sz w:val="17"/>
                          <w:szCs w:val="17"/>
                        </w:rPr>
                      </w:pPr>
                      <w:r>
                        <w:rPr>
                          <w:spacing w:val="4"/>
                          <w:sz w:val="17"/>
                          <w:szCs w:val="17"/>
                        </w:rPr>
                        <w:t>Department of Computer Engineering</w:t>
                      </w:r>
                    </w:p>
                  </w:txbxContent>
                </v:textbox>
                <w10:wrap anchorx="page" anchory="page"/>
              </v:shape>
            </w:pict>
          </mc:Fallback>
        </mc:AlternateContent>
      </w:r>
      <w:r>
        <w:t xml:space="preserve">  </w:t>
      </w:r>
      <w:proofErr w:type="spellStart"/>
      <w:r w:rsidR="00F82074">
        <w:t>Bilkent</w:t>
      </w:r>
      <w:proofErr w:type="spellEnd"/>
      <w:r w:rsidR="00F82074">
        <w:t xml:space="preserve"> University</w:t>
      </w:r>
    </w:p>
    <w:p w:rsidR="00F82074" w:rsidP="00DD45DD" w:rsidRDefault="00F82074" w14:paraId="57E703E9" w14:textId="7B514B98">
      <w:pPr>
        <w:pStyle w:val="TitleCover"/>
      </w:pPr>
    </w:p>
    <w:p w:rsidR="007A0494" w:rsidP="00DD45DD" w:rsidRDefault="006149E6" w14:paraId="548DEEF7" w14:textId="77777777">
      <w:pPr>
        <w:pStyle w:val="TitleCover"/>
      </w:pPr>
      <w:r>
        <w:t>Object-Oriented Software Engineering</w:t>
      </w:r>
    </w:p>
    <w:p w:rsidR="0016139E" w:rsidRDefault="006149E6" w14:paraId="64155418" w14:textId="77777777">
      <w:pPr>
        <w:pStyle w:val="SubtitleItalic"/>
      </w:pPr>
      <w:proofErr w:type="spellStart"/>
      <w:r>
        <w:t>EmojiStrike</w:t>
      </w:r>
      <w:proofErr w:type="spellEnd"/>
    </w:p>
    <w:p w:rsidR="00F82074" w:rsidP="00F82074" w:rsidRDefault="00A73598" w14:paraId="2147F8CF" w14:textId="77777777">
      <w:pPr>
        <w:pStyle w:val="Title"/>
      </w:pPr>
      <w:r>
        <w:t>Analysis</w:t>
      </w:r>
      <w:r w:rsidR="00682E92">
        <w:t xml:space="preserve"> Report</w:t>
      </w:r>
    </w:p>
    <w:p w:rsidR="007B1E92" w:rsidP="007B1E92" w:rsidRDefault="007B1E92" w14:paraId="6120D9BD" w14:textId="77777777">
      <w:pPr>
        <w:pStyle w:val="Author"/>
      </w:pPr>
      <w:r>
        <w:t xml:space="preserve">Project Group </w:t>
      </w:r>
      <w:r w:rsidR="006149E6">
        <w:t xml:space="preserve">Ali </w:t>
      </w:r>
      <w:proofErr w:type="spellStart"/>
      <w:r w:rsidR="006149E6">
        <w:t>Altaf</w:t>
      </w:r>
      <w:proofErr w:type="spellEnd"/>
      <w:r w:rsidR="006149E6">
        <w:t xml:space="preserve"> </w:t>
      </w:r>
      <w:proofErr w:type="spellStart"/>
      <w:r w:rsidR="006149E6">
        <w:t>Salemwala</w:t>
      </w:r>
      <w:proofErr w:type="spellEnd"/>
      <w:r w:rsidR="006149E6">
        <w:t xml:space="preserve">, Bora </w:t>
      </w:r>
      <w:proofErr w:type="spellStart"/>
      <w:r w:rsidR="006149E6">
        <w:t>Bardük</w:t>
      </w:r>
      <w:proofErr w:type="spellEnd"/>
      <w:r w:rsidR="006149E6">
        <w:t xml:space="preserve">, </w:t>
      </w:r>
      <w:proofErr w:type="spellStart"/>
      <w:r w:rsidR="006149E6">
        <w:t>Eren</w:t>
      </w:r>
      <w:proofErr w:type="spellEnd"/>
      <w:r w:rsidR="006149E6">
        <w:t xml:space="preserve"> </w:t>
      </w:r>
      <w:r w:rsidR="006149E6">
        <w:rPr>
          <w:lang w:val="tr-TR"/>
        </w:rPr>
        <w:t>Çalık, Kıvanç Gümüş</w:t>
      </w:r>
    </w:p>
    <w:p w:rsidRPr="006149E6" w:rsidR="00F82074" w:rsidP="007B1E92" w:rsidRDefault="00F82074" w14:paraId="444E1EDF" w14:textId="77777777">
      <w:pPr>
        <w:pStyle w:val="Jury"/>
      </w:pPr>
      <w:r>
        <w:t xml:space="preserve">Supervisor: </w:t>
      </w:r>
      <w:r w:rsidR="006149E6">
        <w:t xml:space="preserve">Bora </w:t>
      </w:r>
      <w:r w:rsidR="006149E6">
        <w:rPr>
          <w:lang w:val="tr-TR"/>
        </w:rPr>
        <w:t>Güngören</w:t>
      </w:r>
    </w:p>
    <w:p w:rsidR="00F82074" w:rsidP="007B1E92" w:rsidRDefault="006149E6" w14:paraId="04032A7B" w14:textId="77777777">
      <w:pPr>
        <w:spacing w:before="2160"/>
      </w:pPr>
      <w:r>
        <w:t>Analysis</w:t>
      </w:r>
      <w:r w:rsidR="00A422F5">
        <w:t>/</w:t>
      </w:r>
      <w:r>
        <w:t>Draft</w:t>
      </w:r>
      <w:r w:rsidR="00F82074">
        <w:t xml:space="preserve"> Report</w:t>
      </w:r>
    </w:p>
    <w:p w:rsidR="00F82074" w:rsidP="007B1E92" w:rsidRDefault="00915B86" w14:paraId="08815F84" w14:textId="01881B48">
      <w:r>
        <w:t>March 11</w:t>
      </w:r>
      <w:r w:rsidR="00F82074">
        <w:t xml:space="preserve">, </w:t>
      </w:r>
      <w:r w:rsidRPr="007B1E92" w:rsidR="00F82074">
        <w:t>20</w:t>
      </w:r>
      <w:r w:rsidR="00A422F5">
        <w:t>1</w:t>
      </w:r>
      <w:r w:rsidR="006149E6">
        <w:t>7</w:t>
      </w:r>
    </w:p>
    <w:p w:rsidRPr="007B1E92" w:rsidR="00F82074" w:rsidP="007B1E92" w:rsidRDefault="00F82074" w14:paraId="663A1295" w14:textId="77777777"/>
    <w:p w:rsidR="00614670" w:rsidP="007B1E92" w:rsidRDefault="00F82074" w14:paraId="5CE7D0D8" w14:textId="77777777">
      <w:pPr>
        <w:sectPr w:rsidR="00614670" w:rsidSect="008254FE">
          <w:footerReference w:type="default" r:id="rId8"/>
          <w:type w:val="continuous"/>
          <w:pgSz w:w="11909" w:h="16834" w:orient="portrait" w:code="9"/>
          <w:pgMar w:top="1440" w:right="1800" w:bottom="1800" w:left="1800" w:header="720" w:footer="965" w:gutter="0"/>
          <w:pgNumType w:start="1"/>
          <w:cols w:space="240"/>
          <w:titlePg/>
        </w:sectPr>
      </w:pPr>
      <w:r w:rsidRPr="00F82074">
        <w:t xml:space="preserve">This report is submitted to the </w:t>
      </w:r>
      <w:r w:rsidRPr="007B1E92">
        <w:t>Department</w:t>
      </w:r>
      <w:r w:rsidRPr="00F82074">
        <w:t xml:space="preserve"> of Computer Engineering of </w:t>
      </w:r>
      <w:proofErr w:type="spellStart"/>
      <w:r w:rsidRPr="00F82074">
        <w:t>Bilkent</w:t>
      </w:r>
      <w:proofErr w:type="spellEnd"/>
      <w:r w:rsidRPr="00F82074">
        <w:t xml:space="preserve"> University in</w:t>
      </w:r>
      <w:r w:rsidR="007032CF">
        <w:t xml:space="preserve"> </w:t>
      </w:r>
      <w:r w:rsidRPr="00F82074">
        <w:t xml:space="preserve">partial fulfillment of the requirements of the </w:t>
      </w:r>
      <w:r w:rsidR="006149E6">
        <w:t>Object-Oriented Software Engineering course CS319</w:t>
      </w:r>
      <w:r w:rsidR="007B1E92">
        <w:t>/</w:t>
      </w:r>
      <w:r w:rsidR="006149E6">
        <w:t>1</w:t>
      </w:r>
      <w:r w:rsidRPr="00F82074">
        <w:t>.</w:t>
      </w:r>
    </w:p>
    <w:bookmarkEnd w:id="0"/>
    <w:p w:rsidR="0059679B" w:rsidP="007032CF" w:rsidRDefault="0059679B" w14:paraId="4443CBD4" w14:textId="77777777">
      <w:pPr>
        <w:pStyle w:val="TOCTitle"/>
      </w:pPr>
    </w:p>
    <w:p w:rsidR="00817CFF" w:rsidP="007032CF" w:rsidRDefault="00817CFF" w14:paraId="77EF6A4A" w14:textId="77777777">
      <w:pPr>
        <w:pStyle w:val="TOCTitle"/>
      </w:pPr>
      <w:r>
        <w:t>Contents</w:t>
      </w:r>
    </w:p>
    <w:p w:rsidR="00636FC3" w:rsidRDefault="00A56803" w14:paraId="326D558F" w14:textId="77777777">
      <w:pPr>
        <w:pStyle w:val="TOC1"/>
        <w:tabs>
          <w:tab w:val="left" w:pos="400"/>
          <w:tab w:val="right" w:leader="underscore" w:pos="8299"/>
        </w:tabs>
        <w:rPr>
          <w:rFonts w:asciiTheme="minorHAnsi" w:hAnsiTheme="minorHAnsi" w:eastAsiaTheme="minorEastAsia" w:cstheme="minorBidi"/>
          <w:b w:val="0"/>
          <w:bCs w:val="0"/>
          <w:i w:val="0"/>
          <w:iCs w:val="0"/>
          <w:noProof/>
          <w:lang w:val="en-GB" w:eastAsia="en-GB"/>
        </w:rPr>
      </w:pPr>
      <w:r>
        <w:rPr>
          <w:b w:val="0"/>
          <w:bCs w:val="0"/>
          <w:i w:val="0"/>
          <w:iCs w:val="0"/>
        </w:rPr>
        <w:fldChar w:fldCharType="begin"/>
      </w:r>
      <w:r w:rsidR="0059679B">
        <w:rPr>
          <w:b w:val="0"/>
          <w:bCs w:val="0"/>
          <w:i w:val="0"/>
          <w:iCs w:val="0"/>
        </w:rPr>
        <w:instrText xml:space="preserve"> TOC \o "1-3" \h \z \u </w:instrText>
      </w:r>
      <w:r>
        <w:rPr>
          <w:b w:val="0"/>
          <w:bCs w:val="0"/>
          <w:i w:val="0"/>
          <w:iCs w:val="0"/>
        </w:rPr>
        <w:fldChar w:fldCharType="separate"/>
      </w:r>
      <w:hyperlink w:history="1" w:anchor="_Toc475808092">
        <w:r w:rsidRPr="00641F8E" w:rsidR="00636FC3">
          <w:rPr>
            <w:rStyle w:val="Hyperlink"/>
            <w:noProof/>
          </w:rPr>
          <w:t>1</w:t>
        </w:r>
        <w:r w:rsidR="00636FC3">
          <w:rPr>
            <w:rFonts w:asciiTheme="minorHAnsi" w:hAnsiTheme="minorHAnsi" w:eastAsiaTheme="minorEastAsia" w:cstheme="minorBidi"/>
            <w:b w:val="0"/>
            <w:bCs w:val="0"/>
            <w:i w:val="0"/>
            <w:iCs w:val="0"/>
            <w:noProof/>
            <w:lang w:val="en-GB" w:eastAsia="en-GB"/>
          </w:rPr>
          <w:tab/>
        </w:r>
        <w:r w:rsidRPr="00641F8E" w:rsidR="00636FC3">
          <w:rPr>
            <w:rStyle w:val="Hyperlink"/>
            <w:noProof/>
          </w:rPr>
          <w:t>Introduction</w:t>
        </w:r>
        <w:r w:rsidR="00636FC3">
          <w:rPr>
            <w:noProof/>
            <w:webHidden/>
          </w:rPr>
          <w:tab/>
        </w:r>
        <w:r w:rsidR="00636FC3">
          <w:rPr>
            <w:noProof/>
            <w:webHidden/>
          </w:rPr>
          <w:fldChar w:fldCharType="begin"/>
        </w:r>
        <w:r w:rsidR="00636FC3">
          <w:rPr>
            <w:noProof/>
            <w:webHidden/>
          </w:rPr>
          <w:instrText xml:space="preserve"> PAGEREF _Toc475808092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rsidR="00636FC3" w:rsidRDefault="007F06A9" w14:paraId="27780B58"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093">
        <w:r w:rsidRPr="00641F8E" w:rsidR="00636FC3">
          <w:rPr>
            <w:rStyle w:val="Hyperlink"/>
            <w:noProof/>
          </w:rPr>
          <w:t>1.1</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Purpose</w:t>
        </w:r>
        <w:r w:rsidR="00636FC3">
          <w:rPr>
            <w:noProof/>
            <w:webHidden/>
          </w:rPr>
          <w:tab/>
        </w:r>
        <w:r w:rsidR="00636FC3">
          <w:rPr>
            <w:noProof/>
            <w:webHidden/>
          </w:rPr>
          <w:fldChar w:fldCharType="begin"/>
        </w:r>
        <w:r w:rsidR="00636FC3">
          <w:rPr>
            <w:noProof/>
            <w:webHidden/>
          </w:rPr>
          <w:instrText xml:space="preserve"> PAGEREF _Toc475808093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rsidR="00636FC3" w:rsidRDefault="007F06A9" w14:paraId="4357F1E1"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094">
        <w:r w:rsidRPr="00641F8E" w:rsidR="00636FC3">
          <w:rPr>
            <w:rStyle w:val="Hyperlink"/>
            <w:noProof/>
          </w:rPr>
          <w:t>1.2</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Scope of Project</w:t>
        </w:r>
        <w:r w:rsidR="00636FC3">
          <w:rPr>
            <w:noProof/>
            <w:webHidden/>
          </w:rPr>
          <w:tab/>
        </w:r>
        <w:r w:rsidR="00636FC3">
          <w:rPr>
            <w:noProof/>
            <w:webHidden/>
          </w:rPr>
          <w:fldChar w:fldCharType="begin"/>
        </w:r>
        <w:r w:rsidR="00636FC3">
          <w:rPr>
            <w:noProof/>
            <w:webHidden/>
          </w:rPr>
          <w:instrText xml:space="preserve"> PAGEREF _Toc475808094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rsidR="00636FC3" w:rsidRDefault="007F06A9" w14:paraId="1FE72672"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095">
        <w:r w:rsidRPr="00641F8E" w:rsidR="00636FC3">
          <w:rPr>
            <w:rStyle w:val="Hyperlink"/>
            <w:noProof/>
          </w:rPr>
          <w:t>1.3</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Glossary</w:t>
        </w:r>
        <w:r w:rsidR="00636FC3">
          <w:rPr>
            <w:noProof/>
            <w:webHidden/>
          </w:rPr>
          <w:tab/>
        </w:r>
        <w:r w:rsidR="00636FC3">
          <w:rPr>
            <w:noProof/>
            <w:webHidden/>
          </w:rPr>
          <w:fldChar w:fldCharType="begin"/>
        </w:r>
        <w:r w:rsidR="00636FC3">
          <w:rPr>
            <w:noProof/>
            <w:webHidden/>
          </w:rPr>
          <w:instrText xml:space="preserve"> PAGEREF _Toc475808095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rsidR="00636FC3" w:rsidRDefault="007F06A9" w14:paraId="01BAB7DD"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096">
        <w:r w:rsidRPr="00641F8E" w:rsidR="00636FC3">
          <w:rPr>
            <w:rStyle w:val="Hyperlink"/>
            <w:noProof/>
          </w:rPr>
          <w:t>1.4</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References</w:t>
        </w:r>
        <w:r w:rsidR="00636FC3">
          <w:rPr>
            <w:noProof/>
            <w:webHidden/>
          </w:rPr>
          <w:tab/>
        </w:r>
        <w:r w:rsidR="00636FC3">
          <w:rPr>
            <w:noProof/>
            <w:webHidden/>
          </w:rPr>
          <w:fldChar w:fldCharType="begin"/>
        </w:r>
        <w:r w:rsidR="00636FC3">
          <w:rPr>
            <w:noProof/>
            <w:webHidden/>
          </w:rPr>
          <w:instrText xml:space="preserve"> PAGEREF _Toc475808096 \h </w:instrText>
        </w:r>
        <w:r w:rsidR="00636FC3">
          <w:rPr>
            <w:noProof/>
            <w:webHidden/>
          </w:rPr>
        </w:r>
        <w:r w:rsidR="00636FC3">
          <w:rPr>
            <w:noProof/>
            <w:webHidden/>
          </w:rPr>
          <w:fldChar w:fldCharType="separate"/>
        </w:r>
        <w:r w:rsidR="004B2753">
          <w:rPr>
            <w:noProof/>
            <w:webHidden/>
          </w:rPr>
          <w:t>1</w:t>
        </w:r>
        <w:r w:rsidR="00636FC3">
          <w:rPr>
            <w:noProof/>
            <w:webHidden/>
          </w:rPr>
          <w:fldChar w:fldCharType="end"/>
        </w:r>
      </w:hyperlink>
    </w:p>
    <w:p w:rsidR="00636FC3" w:rsidRDefault="007F06A9" w14:paraId="732C4198"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097">
        <w:r w:rsidRPr="00641F8E" w:rsidR="00636FC3">
          <w:rPr>
            <w:rStyle w:val="Hyperlink"/>
            <w:noProof/>
          </w:rPr>
          <w:t>1.5</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Overview of Document</w:t>
        </w:r>
        <w:r w:rsidR="00636FC3">
          <w:rPr>
            <w:noProof/>
            <w:webHidden/>
          </w:rPr>
          <w:tab/>
        </w:r>
        <w:r w:rsidR="00636FC3">
          <w:rPr>
            <w:noProof/>
            <w:webHidden/>
          </w:rPr>
          <w:fldChar w:fldCharType="begin"/>
        </w:r>
        <w:r w:rsidR="00636FC3">
          <w:rPr>
            <w:noProof/>
            <w:webHidden/>
          </w:rPr>
          <w:instrText xml:space="preserve"> PAGEREF _Toc475808097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rsidR="00636FC3" w:rsidRDefault="007F06A9" w14:paraId="03DD59CA" w14:textId="77777777">
      <w:pPr>
        <w:pStyle w:val="TOC1"/>
        <w:tabs>
          <w:tab w:val="left" w:pos="400"/>
          <w:tab w:val="right" w:leader="underscore" w:pos="8299"/>
        </w:tabs>
        <w:rPr>
          <w:rFonts w:asciiTheme="minorHAnsi" w:hAnsiTheme="minorHAnsi" w:eastAsiaTheme="minorEastAsia" w:cstheme="minorBidi"/>
          <w:b w:val="0"/>
          <w:bCs w:val="0"/>
          <w:i w:val="0"/>
          <w:iCs w:val="0"/>
          <w:noProof/>
          <w:lang w:val="en-GB" w:eastAsia="en-GB"/>
        </w:rPr>
      </w:pPr>
      <w:hyperlink w:history="1" w:anchor="_Toc475808098">
        <w:r w:rsidRPr="00641F8E" w:rsidR="00636FC3">
          <w:rPr>
            <w:rStyle w:val="Hyperlink"/>
            <w:noProof/>
          </w:rPr>
          <w:t>2</w:t>
        </w:r>
        <w:r w:rsidR="00636FC3">
          <w:rPr>
            <w:rFonts w:asciiTheme="minorHAnsi" w:hAnsiTheme="minorHAnsi" w:eastAsiaTheme="minorEastAsia" w:cstheme="minorBidi"/>
            <w:b w:val="0"/>
            <w:bCs w:val="0"/>
            <w:i w:val="0"/>
            <w:iCs w:val="0"/>
            <w:noProof/>
            <w:lang w:val="en-GB" w:eastAsia="en-GB"/>
          </w:rPr>
          <w:tab/>
        </w:r>
        <w:r w:rsidRPr="00641F8E" w:rsidR="00636FC3">
          <w:rPr>
            <w:rStyle w:val="Hyperlink"/>
            <w:noProof/>
          </w:rPr>
          <w:t>Overall Description</w:t>
        </w:r>
        <w:r w:rsidR="00636FC3">
          <w:rPr>
            <w:noProof/>
            <w:webHidden/>
          </w:rPr>
          <w:tab/>
        </w:r>
        <w:r w:rsidR="00636FC3">
          <w:rPr>
            <w:noProof/>
            <w:webHidden/>
          </w:rPr>
          <w:fldChar w:fldCharType="begin"/>
        </w:r>
        <w:r w:rsidR="00636FC3">
          <w:rPr>
            <w:noProof/>
            <w:webHidden/>
          </w:rPr>
          <w:instrText xml:space="preserve"> PAGEREF _Toc475808098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rsidR="00636FC3" w:rsidRDefault="007F06A9" w14:paraId="5DCA3E46"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099">
        <w:r w:rsidRPr="00641F8E" w:rsidR="00636FC3">
          <w:rPr>
            <w:rStyle w:val="Hyperlink"/>
            <w:noProof/>
          </w:rPr>
          <w:t>2.1</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Product Perspective</w:t>
        </w:r>
        <w:r w:rsidR="00636FC3">
          <w:rPr>
            <w:noProof/>
            <w:webHidden/>
          </w:rPr>
          <w:tab/>
        </w:r>
        <w:r w:rsidR="00636FC3">
          <w:rPr>
            <w:noProof/>
            <w:webHidden/>
          </w:rPr>
          <w:fldChar w:fldCharType="begin"/>
        </w:r>
        <w:r w:rsidR="00636FC3">
          <w:rPr>
            <w:noProof/>
            <w:webHidden/>
          </w:rPr>
          <w:instrText xml:space="preserve"> PAGEREF _Toc475808099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rsidR="00636FC3" w:rsidRDefault="007F06A9" w14:paraId="32C3DD7F"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0">
        <w:r w:rsidRPr="00641F8E" w:rsidR="00636FC3">
          <w:rPr>
            <w:rStyle w:val="Hyperlink"/>
            <w:noProof/>
          </w:rPr>
          <w:t>2.1.1</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System Interfaces</w:t>
        </w:r>
        <w:r w:rsidR="00636FC3">
          <w:rPr>
            <w:noProof/>
            <w:webHidden/>
          </w:rPr>
          <w:tab/>
        </w:r>
        <w:r w:rsidR="00636FC3">
          <w:rPr>
            <w:noProof/>
            <w:webHidden/>
          </w:rPr>
          <w:fldChar w:fldCharType="begin"/>
        </w:r>
        <w:r w:rsidR="00636FC3">
          <w:rPr>
            <w:noProof/>
            <w:webHidden/>
          </w:rPr>
          <w:instrText xml:space="preserve"> PAGEREF _Toc475808100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rsidR="00636FC3" w:rsidRDefault="007F06A9" w14:paraId="1F15115A"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1">
        <w:r w:rsidRPr="00641F8E" w:rsidR="00636FC3">
          <w:rPr>
            <w:rStyle w:val="Hyperlink"/>
            <w:noProof/>
          </w:rPr>
          <w:t>2.1.2</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User Interface</w:t>
        </w:r>
        <w:r w:rsidR="00636FC3">
          <w:rPr>
            <w:noProof/>
            <w:webHidden/>
          </w:rPr>
          <w:tab/>
        </w:r>
        <w:r w:rsidR="00636FC3">
          <w:rPr>
            <w:noProof/>
            <w:webHidden/>
          </w:rPr>
          <w:fldChar w:fldCharType="begin"/>
        </w:r>
        <w:r w:rsidR="00636FC3">
          <w:rPr>
            <w:noProof/>
            <w:webHidden/>
          </w:rPr>
          <w:instrText xml:space="preserve"> PAGEREF _Toc475808101 \h </w:instrText>
        </w:r>
        <w:r w:rsidR="00636FC3">
          <w:rPr>
            <w:noProof/>
            <w:webHidden/>
          </w:rPr>
        </w:r>
        <w:r w:rsidR="00636FC3">
          <w:rPr>
            <w:noProof/>
            <w:webHidden/>
          </w:rPr>
          <w:fldChar w:fldCharType="separate"/>
        </w:r>
        <w:r w:rsidR="004B2753">
          <w:rPr>
            <w:noProof/>
            <w:webHidden/>
          </w:rPr>
          <w:t>2</w:t>
        </w:r>
        <w:r w:rsidR="00636FC3">
          <w:rPr>
            <w:noProof/>
            <w:webHidden/>
          </w:rPr>
          <w:fldChar w:fldCharType="end"/>
        </w:r>
      </w:hyperlink>
    </w:p>
    <w:p w:rsidR="00636FC3" w:rsidRDefault="007F06A9" w14:paraId="064776BA"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2">
        <w:r w:rsidRPr="00641F8E" w:rsidR="00636FC3">
          <w:rPr>
            <w:rStyle w:val="Hyperlink"/>
            <w:noProof/>
          </w:rPr>
          <w:t>2.1.3</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Hardware Interfaces</w:t>
        </w:r>
        <w:r w:rsidR="00636FC3">
          <w:rPr>
            <w:noProof/>
            <w:webHidden/>
          </w:rPr>
          <w:tab/>
        </w:r>
        <w:r w:rsidR="00636FC3">
          <w:rPr>
            <w:noProof/>
            <w:webHidden/>
          </w:rPr>
          <w:fldChar w:fldCharType="begin"/>
        </w:r>
        <w:r w:rsidR="00636FC3">
          <w:rPr>
            <w:noProof/>
            <w:webHidden/>
          </w:rPr>
          <w:instrText xml:space="preserve"> PAGEREF _Toc475808102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rsidR="00636FC3" w:rsidRDefault="007F06A9" w14:paraId="7EA2668D"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3">
        <w:r w:rsidRPr="00641F8E" w:rsidR="00636FC3">
          <w:rPr>
            <w:rStyle w:val="Hyperlink"/>
            <w:noProof/>
          </w:rPr>
          <w:t>2.1.4</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Software Interface</w:t>
        </w:r>
        <w:r w:rsidR="00636FC3">
          <w:rPr>
            <w:noProof/>
            <w:webHidden/>
          </w:rPr>
          <w:tab/>
        </w:r>
        <w:r w:rsidR="00636FC3">
          <w:rPr>
            <w:noProof/>
            <w:webHidden/>
          </w:rPr>
          <w:fldChar w:fldCharType="begin"/>
        </w:r>
        <w:r w:rsidR="00636FC3">
          <w:rPr>
            <w:noProof/>
            <w:webHidden/>
          </w:rPr>
          <w:instrText xml:space="preserve"> PAGEREF _Toc475808103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rsidR="00636FC3" w:rsidRDefault="007F06A9" w14:paraId="764742C0" w14:textId="114FEE75">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5">
        <w:r w:rsidR="00F62291">
          <w:rPr>
            <w:rStyle w:val="Hyperlink"/>
            <w:noProof/>
          </w:rPr>
          <w:t>2.1.5</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Memory Constraints</w:t>
        </w:r>
        <w:r w:rsidR="00636FC3">
          <w:rPr>
            <w:noProof/>
            <w:webHidden/>
          </w:rPr>
          <w:tab/>
        </w:r>
        <w:r w:rsidR="00636FC3">
          <w:rPr>
            <w:noProof/>
            <w:webHidden/>
          </w:rPr>
          <w:fldChar w:fldCharType="begin"/>
        </w:r>
        <w:r w:rsidR="00636FC3">
          <w:rPr>
            <w:noProof/>
            <w:webHidden/>
          </w:rPr>
          <w:instrText xml:space="preserve"> PAGEREF _Toc475808105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rsidR="00636FC3" w:rsidRDefault="007F06A9" w14:paraId="26D8B431" w14:textId="1CE0CD72">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6">
        <w:r w:rsidR="00F62291">
          <w:rPr>
            <w:rStyle w:val="Hyperlink"/>
            <w:noProof/>
          </w:rPr>
          <w:t>2.1.6</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Operations</w:t>
        </w:r>
        <w:r w:rsidR="00636FC3">
          <w:rPr>
            <w:noProof/>
            <w:webHidden/>
          </w:rPr>
          <w:tab/>
        </w:r>
        <w:r w:rsidR="00636FC3">
          <w:rPr>
            <w:noProof/>
            <w:webHidden/>
          </w:rPr>
          <w:fldChar w:fldCharType="begin"/>
        </w:r>
        <w:r w:rsidR="00636FC3">
          <w:rPr>
            <w:noProof/>
            <w:webHidden/>
          </w:rPr>
          <w:instrText xml:space="preserve"> PAGEREF _Toc475808106 \h </w:instrText>
        </w:r>
        <w:r w:rsidR="00636FC3">
          <w:rPr>
            <w:noProof/>
            <w:webHidden/>
          </w:rPr>
        </w:r>
        <w:r w:rsidR="00636FC3">
          <w:rPr>
            <w:noProof/>
            <w:webHidden/>
          </w:rPr>
          <w:fldChar w:fldCharType="separate"/>
        </w:r>
        <w:r w:rsidR="004B2753">
          <w:rPr>
            <w:noProof/>
            <w:webHidden/>
          </w:rPr>
          <w:t>3</w:t>
        </w:r>
        <w:r w:rsidR="00636FC3">
          <w:rPr>
            <w:noProof/>
            <w:webHidden/>
          </w:rPr>
          <w:fldChar w:fldCharType="end"/>
        </w:r>
      </w:hyperlink>
    </w:p>
    <w:p w:rsidR="00636FC3" w:rsidRDefault="007F06A9" w14:paraId="628579C4" w14:textId="7AFA31EC">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7">
        <w:r w:rsidR="00F62291">
          <w:rPr>
            <w:rStyle w:val="Hyperlink"/>
            <w:noProof/>
          </w:rPr>
          <w:t>2.1.7</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Site Adaptation Requirements</w:t>
        </w:r>
        <w:r w:rsidR="00636FC3">
          <w:rPr>
            <w:noProof/>
            <w:webHidden/>
          </w:rPr>
          <w:tab/>
        </w:r>
        <w:r w:rsidR="00636FC3">
          <w:rPr>
            <w:noProof/>
            <w:webHidden/>
          </w:rPr>
          <w:fldChar w:fldCharType="begin"/>
        </w:r>
        <w:r w:rsidR="00636FC3">
          <w:rPr>
            <w:noProof/>
            <w:webHidden/>
          </w:rPr>
          <w:instrText xml:space="preserve"> PAGEREF _Toc475808107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rsidR="00636FC3" w:rsidRDefault="007F06A9" w14:paraId="359D365C"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8">
        <w:r w:rsidRPr="00641F8E" w:rsidR="00636FC3">
          <w:rPr>
            <w:rStyle w:val="Hyperlink"/>
            <w:noProof/>
          </w:rPr>
          <w:t>2.2</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Product Functions</w:t>
        </w:r>
        <w:r w:rsidR="00636FC3">
          <w:rPr>
            <w:noProof/>
            <w:webHidden/>
          </w:rPr>
          <w:tab/>
        </w:r>
        <w:r w:rsidR="00636FC3">
          <w:rPr>
            <w:noProof/>
            <w:webHidden/>
          </w:rPr>
          <w:fldChar w:fldCharType="begin"/>
        </w:r>
        <w:r w:rsidR="00636FC3">
          <w:rPr>
            <w:noProof/>
            <w:webHidden/>
          </w:rPr>
          <w:instrText xml:space="preserve"> PAGEREF _Toc475808108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rsidR="00636FC3" w:rsidRDefault="007F06A9" w14:paraId="6B3B3F4F" w14:textId="116B70F4">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09">
        <w:r w:rsidRPr="00641F8E" w:rsidR="00636FC3">
          <w:rPr>
            <w:rStyle w:val="Hyperlink"/>
            <w:noProof/>
          </w:rPr>
          <w:t>2.3</w:t>
        </w:r>
        <w:r w:rsidR="00636FC3">
          <w:rPr>
            <w:rFonts w:asciiTheme="minorHAnsi" w:hAnsiTheme="minorHAnsi" w:eastAsiaTheme="minorEastAsia" w:cstheme="minorBidi"/>
            <w:b w:val="0"/>
            <w:bCs w:val="0"/>
            <w:noProof/>
            <w:sz w:val="24"/>
            <w:szCs w:val="24"/>
            <w:lang w:val="en-GB" w:eastAsia="en-GB"/>
          </w:rPr>
          <w:tab/>
        </w:r>
        <w:r w:rsidR="00974252">
          <w:rPr>
            <w:rStyle w:val="Hyperlink"/>
            <w:noProof/>
          </w:rPr>
          <w:t>Use Case Scenarios</w:t>
        </w:r>
        <w:r w:rsidR="00636FC3">
          <w:rPr>
            <w:noProof/>
            <w:webHidden/>
          </w:rPr>
          <w:tab/>
        </w:r>
        <w:r w:rsidR="00636FC3">
          <w:rPr>
            <w:noProof/>
            <w:webHidden/>
          </w:rPr>
          <w:fldChar w:fldCharType="begin"/>
        </w:r>
        <w:r w:rsidR="00636FC3">
          <w:rPr>
            <w:noProof/>
            <w:webHidden/>
          </w:rPr>
          <w:instrText xml:space="preserve"> PAGEREF _Toc475808109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rsidR="00636FC3" w:rsidRDefault="007F06A9" w14:paraId="5AF8BC5F" w14:textId="5EDF2BC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10">
        <w:r w:rsidRPr="00641F8E" w:rsidR="00636FC3">
          <w:rPr>
            <w:rStyle w:val="Hyperlink"/>
            <w:noProof/>
          </w:rPr>
          <w:t>2.4</w:t>
        </w:r>
        <w:r w:rsidR="00636FC3">
          <w:rPr>
            <w:rFonts w:asciiTheme="minorHAnsi" w:hAnsiTheme="minorHAnsi" w:eastAsiaTheme="minorEastAsia" w:cstheme="minorBidi"/>
            <w:b w:val="0"/>
            <w:bCs w:val="0"/>
            <w:noProof/>
            <w:sz w:val="24"/>
            <w:szCs w:val="24"/>
            <w:lang w:val="en-GB" w:eastAsia="en-GB"/>
          </w:rPr>
          <w:tab/>
        </w:r>
        <w:r w:rsidR="00974252">
          <w:rPr>
            <w:rStyle w:val="Hyperlink"/>
            <w:noProof/>
          </w:rPr>
          <w:t>User Characteristics</w:t>
        </w:r>
        <w:r w:rsidR="00636FC3">
          <w:rPr>
            <w:noProof/>
            <w:webHidden/>
          </w:rPr>
          <w:tab/>
        </w:r>
        <w:r w:rsidR="00636FC3">
          <w:rPr>
            <w:noProof/>
            <w:webHidden/>
          </w:rPr>
          <w:fldChar w:fldCharType="begin"/>
        </w:r>
        <w:r w:rsidR="00636FC3">
          <w:rPr>
            <w:noProof/>
            <w:webHidden/>
          </w:rPr>
          <w:instrText xml:space="preserve"> PAGEREF _Toc475808110 \h </w:instrText>
        </w:r>
        <w:r w:rsidR="00636FC3">
          <w:rPr>
            <w:noProof/>
            <w:webHidden/>
          </w:rPr>
        </w:r>
        <w:r w:rsidR="00636FC3">
          <w:rPr>
            <w:noProof/>
            <w:webHidden/>
          </w:rPr>
          <w:fldChar w:fldCharType="separate"/>
        </w:r>
        <w:r w:rsidR="004B2753">
          <w:rPr>
            <w:noProof/>
            <w:webHidden/>
          </w:rPr>
          <w:t>4</w:t>
        </w:r>
        <w:r w:rsidR="00636FC3">
          <w:rPr>
            <w:noProof/>
            <w:webHidden/>
          </w:rPr>
          <w:fldChar w:fldCharType="end"/>
        </w:r>
      </w:hyperlink>
    </w:p>
    <w:p w:rsidR="00636FC3" w:rsidRDefault="007F06A9" w14:paraId="135F8053" w14:textId="2864D73C">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11">
        <w:r w:rsidRPr="00641F8E" w:rsidR="00636FC3">
          <w:rPr>
            <w:rStyle w:val="Hyperlink"/>
            <w:noProof/>
          </w:rPr>
          <w:t>2.5</w:t>
        </w:r>
        <w:r w:rsidR="00636FC3">
          <w:rPr>
            <w:rFonts w:asciiTheme="minorHAnsi" w:hAnsiTheme="minorHAnsi" w:eastAsiaTheme="minorEastAsia" w:cstheme="minorBidi"/>
            <w:b w:val="0"/>
            <w:bCs w:val="0"/>
            <w:noProof/>
            <w:sz w:val="24"/>
            <w:szCs w:val="24"/>
            <w:lang w:val="en-GB" w:eastAsia="en-GB"/>
          </w:rPr>
          <w:tab/>
        </w:r>
        <w:r w:rsidR="00974252">
          <w:rPr>
            <w:rStyle w:val="Hyperlink"/>
            <w:noProof/>
          </w:rPr>
          <w:t>Constraints</w:t>
        </w:r>
        <w:r w:rsidR="00636FC3">
          <w:rPr>
            <w:noProof/>
            <w:webHidden/>
          </w:rPr>
          <w:tab/>
        </w:r>
        <w:r w:rsidR="00636FC3">
          <w:rPr>
            <w:noProof/>
            <w:webHidden/>
          </w:rPr>
          <w:fldChar w:fldCharType="begin"/>
        </w:r>
        <w:r w:rsidR="00636FC3">
          <w:rPr>
            <w:noProof/>
            <w:webHidden/>
          </w:rPr>
          <w:instrText xml:space="preserve"> PAGEREF _Toc475808111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rsidR="00636FC3" w:rsidRDefault="007F06A9" w14:paraId="51CAB4A3" w14:textId="71F03B00">
      <w:pPr>
        <w:pStyle w:val="TOC2"/>
        <w:tabs>
          <w:tab w:val="left" w:pos="800"/>
          <w:tab w:val="right" w:leader="underscore" w:pos="8299"/>
        </w:tabs>
        <w:rPr>
          <w:noProof/>
        </w:rPr>
      </w:pPr>
      <w:hyperlink w:history="1" w:anchor="_Toc475808112">
        <w:r w:rsidRPr="00641F8E" w:rsidR="00636FC3">
          <w:rPr>
            <w:rStyle w:val="Hyperlink"/>
            <w:noProof/>
          </w:rPr>
          <w:t>2.6</w:t>
        </w:r>
        <w:r w:rsidR="00636FC3">
          <w:rPr>
            <w:rFonts w:asciiTheme="minorHAnsi" w:hAnsiTheme="minorHAnsi" w:eastAsiaTheme="minorEastAsia" w:cstheme="minorBidi"/>
            <w:b w:val="0"/>
            <w:bCs w:val="0"/>
            <w:noProof/>
            <w:sz w:val="24"/>
            <w:szCs w:val="24"/>
            <w:lang w:val="en-GB" w:eastAsia="en-GB"/>
          </w:rPr>
          <w:tab/>
        </w:r>
        <w:r w:rsidR="00CB1E67">
          <w:rPr>
            <w:rStyle w:val="Hyperlink"/>
            <w:noProof/>
          </w:rPr>
          <w:t>Assumptions and Dependencies</w:t>
        </w:r>
        <w:r w:rsidR="00636FC3">
          <w:rPr>
            <w:noProof/>
            <w:webHidden/>
          </w:rPr>
          <w:tab/>
        </w:r>
        <w:r w:rsidR="00636FC3">
          <w:rPr>
            <w:noProof/>
            <w:webHidden/>
          </w:rPr>
          <w:fldChar w:fldCharType="begin"/>
        </w:r>
        <w:r w:rsidR="00636FC3">
          <w:rPr>
            <w:noProof/>
            <w:webHidden/>
          </w:rPr>
          <w:instrText xml:space="preserve"> PAGEREF _Toc475808112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rsidR="00CB1E67" w:rsidP="00CB1E67" w:rsidRDefault="007F06A9" w14:paraId="7FF38011" w14:textId="30A79150">
      <w:pPr>
        <w:pStyle w:val="TOC2"/>
        <w:tabs>
          <w:tab w:val="left" w:pos="800"/>
          <w:tab w:val="right" w:leader="underscore" w:pos="8299"/>
        </w:tabs>
        <w:rPr>
          <w:noProof/>
        </w:rPr>
      </w:pPr>
      <w:hyperlink w:history="1" w:anchor="_Toc475808112">
        <w:r w:rsidR="00CB1E67">
          <w:rPr>
            <w:rStyle w:val="Hyperlink"/>
            <w:noProof/>
          </w:rPr>
          <w:t>2.7</w:t>
        </w:r>
        <w:r w:rsidR="00CB1E67">
          <w:rPr>
            <w:rFonts w:asciiTheme="minorHAnsi" w:hAnsiTheme="minorHAnsi" w:eastAsiaTheme="minorEastAsia" w:cstheme="minorBidi"/>
            <w:b w:val="0"/>
            <w:bCs w:val="0"/>
            <w:noProof/>
            <w:sz w:val="24"/>
            <w:szCs w:val="24"/>
            <w:lang w:val="en-GB" w:eastAsia="en-GB"/>
          </w:rPr>
          <w:tab/>
        </w:r>
        <w:r w:rsidR="00CB1E67">
          <w:rPr>
            <w:rStyle w:val="Hyperlink"/>
            <w:noProof/>
          </w:rPr>
          <w:t>Apportioning the Requirements</w:t>
        </w:r>
        <w:r w:rsidR="00CB1E67">
          <w:rPr>
            <w:noProof/>
            <w:webHidden/>
          </w:rPr>
          <w:tab/>
        </w:r>
        <w:r w:rsidR="00CB1E67">
          <w:rPr>
            <w:noProof/>
            <w:webHidden/>
          </w:rPr>
          <w:fldChar w:fldCharType="begin"/>
        </w:r>
        <w:r w:rsidR="00CB1E67">
          <w:rPr>
            <w:noProof/>
            <w:webHidden/>
          </w:rPr>
          <w:instrText xml:space="preserve"> PAGEREF _Toc475808112 \h </w:instrText>
        </w:r>
        <w:r w:rsidR="00CB1E67">
          <w:rPr>
            <w:noProof/>
            <w:webHidden/>
          </w:rPr>
        </w:r>
        <w:r w:rsidR="00CB1E67">
          <w:rPr>
            <w:noProof/>
            <w:webHidden/>
          </w:rPr>
          <w:fldChar w:fldCharType="separate"/>
        </w:r>
        <w:r w:rsidR="00CB1E67">
          <w:rPr>
            <w:noProof/>
            <w:webHidden/>
          </w:rPr>
          <w:t>5</w:t>
        </w:r>
        <w:r w:rsidR="00CB1E67">
          <w:rPr>
            <w:noProof/>
            <w:webHidden/>
          </w:rPr>
          <w:fldChar w:fldCharType="end"/>
        </w:r>
      </w:hyperlink>
    </w:p>
    <w:p w:rsidR="00636FC3" w:rsidRDefault="007F06A9" w14:paraId="6880ABCD" w14:textId="77777777">
      <w:pPr>
        <w:pStyle w:val="TOC1"/>
        <w:tabs>
          <w:tab w:val="left" w:pos="400"/>
          <w:tab w:val="right" w:leader="underscore" w:pos="8299"/>
        </w:tabs>
        <w:rPr>
          <w:rFonts w:asciiTheme="minorHAnsi" w:hAnsiTheme="minorHAnsi" w:eastAsiaTheme="minorEastAsia" w:cstheme="minorBidi"/>
          <w:b w:val="0"/>
          <w:bCs w:val="0"/>
          <w:i w:val="0"/>
          <w:iCs w:val="0"/>
          <w:noProof/>
          <w:lang w:val="en-GB" w:eastAsia="en-GB"/>
        </w:rPr>
      </w:pPr>
      <w:hyperlink w:history="1" w:anchor="_Toc475808113">
        <w:r w:rsidRPr="00641F8E" w:rsidR="00636FC3">
          <w:rPr>
            <w:rStyle w:val="Hyperlink"/>
            <w:noProof/>
          </w:rPr>
          <w:t>3</w:t>
        </w:r>
        <w:r w:rsidR="00636FC3">
          <w:rPr>
            <w:rFonts w:asciiTheme="minorHAnsi" w:hAnsiTheme="minorHAnsi" w:eastAsiaTheme="minorEastAsia" w:cstheme="minorBidi"/>
            <w:b w:val="0"/>
            <w:bCs w:val="0"/>
            <w:i w:val="0"/>
            <w:iCs w:val="0"/>
            <w:noProof/>
            <w:lang w:val="en-GB" w:eastAsia="en-GB"/>
          </w:rPr>
          <w:tab/>
        </w:r>
        <w:r w:rsidRPr="00641F8E" w:rsidR="00636FC3">
          <w:rPr>
            <w:rStyle w:val="Hyperlink"/>
            <w:noProof/>
          </w:rPr>
          <w:t>Specific Requirements</w:t>
        </w:r>
        <w:r w:rsidR="00636FC3">
          <w:rPr>
            <w:noProof/>
            <w:webHidden/>
          </w:rPr>
          <w:tab/>
        </w:r>
        <w:r w:rsidR="00636FC3">
          <w:rPr>
            <w:noProof/>
            <w:webHidden/>
          </w:rPr>
          <w:fldChar w:fldCharType="begin"/>
        </w:r>
        <w:r w:rsidR="00636FC3">
          <w:rPr>
            <w:noProof/>
            <w:webHidden/>
          </w:rPr>
          <w:instrText xml:space="preserve"> PAGEREF _Toc475808113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rsidR="00636FC3" w:rsidRDefault="007F06A9" w14:paraId="2B4BC877"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14">
        <w:r w:rsidRPr="00641F8E" w:rsidR="00636FC3">
          <w:rPr>
            <w:rStyle w:val="Hyperlink"/>
            <w:noProof/>
          </w:rPr>
          <w:t>3.1</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External Interface Requirements</w:t>
        </w:r>
        <w:r w:rsidR="00636FC3">
          <w:rPr>
            <w:noProof/>
            <w:webHidden/>
          </w:rPr>
          <w:tab/>
        </w:r>
        <w:r w:rsidR="00636FC3">
          <w:rPr>
            <w:noProof/>
            <w:webHidden/>
          </w:rPr>
          <w:fldChar w:fldCharType="begin"/>
        </w:r>
        <w:r w:rsidR="00636FC3">
          <w:rPr>
            <w:noProof/>
            <w:webHidden/>
          </w:rPr>
          <w:instrText xml:space="preserve"> PAGEREF _Toc475808114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rsidR="00636FC3" w:rsidRDefault="007F06A9" w14:paraId="155653C7"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15">
        <w:r w:rsidRPr="00641F8E" w:rsidR="00636FC3">
          <w:rPr>
            <w:rStyle w:val="Hyperlink"/>
            <w:noProof/>
          </w:rPr>
          <w:t>3.1.1</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User Interfaces</w:t>
        </w:r>
        <w:r w:rsidR="00636FC3">
          <w:rPr>
            <w:noProof/>
            <w:webHidden/>
          </w:rPr>
          <w:tab/>
        </w:r>
        <w:r w:rsidR="00636FC3">
          <w:rPr>
            <w:noProof/>
            <w:webHidden/>
          </w:rPr>
          <w:fldChar w:fldCharType="begin"/>
        </w:r>
        <w:r w:rsidR="00636FC3">
          <w:rPr>
            <w:noProof/>
            <w:webHidden/>
          </w:rPr>
          <w:instrText xml:space="preserve"> PAGEREF _Toc475808115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rsidR="00636FC3" w:rsidRDefault="007F06A9" w14:paraId="2BD8A4E7"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16">
        <w:r w:rsidRPr="00641F8E" w:rsidR="00636FC3">
          <w:rPr>
            <w:rStyle w:val="Hyperlink"/>
            <w:noProof/>
          </w:rPr>
          <w:t>3.1.2</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Hardware Interfaces</w:t>
        </w:r>
        <w:r w:rsidR="00636FC3">
          <w:rPr>
            <w:noProof/>
            <w:webHidden/>
          </w:rPr>
          <w:tab/>
        </w:r>
        <w:r w:rsidR="00636FC3">
          <w:rPr>
            <w:noProof/>
            <w:webHidden/>
          </w:rPr>
          <w:fldChar w:fldCharType="begin"/>
        </w:r>
        <w:r w:rsidR="00636FC3">
          <w:rPr>
            <w:noProof/>
            <w:webHidden/>
          </w:rPr>
          <w:instrText xml:space="preserve"> PAGEREF _Toc475808116 \h </w:instrText>
        </w:r>
        <w:r w:rsidR="00636FC3">
          <w:rPr>
            <w:noProof/>
            <w:webHidden/>
          </w:rPr>
        </w:r>
        <w:r w:rsidR="00636FC3">
          <w:rPr>
            <w:noProof/>
            <w:webHidden/>
          </w:rPr>
          <w:fldChar w:fldCharType="separate"/>
        </w:r>
        <w:r w:rsidR="004B2753">
          <w:rPr>
            <w:noProof/>
            <w:webHidden/>
          </w:rPr>
          <w:t>5</w:t>
        </w:r>
        <w:r w:rsidR="00636FC3">
          <w:rPr>
            <w:noProof/>
            <w:webHidden/>
          </w:rPr>
          <w:fldChar w:fldCharType="end"/>
        </w:r>
      </w:hyperlink>
    </w:p>
    <w:p w:rsidR="00636FC3" w:rsidRDefault="007F06A9" w14:paraId="40749E28"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19">
        <w:r w:rsidRPr="00641F8E" w:rsidR="00636FC3">
          <w:rPr>
            <w:rStyle w:val="Hyperlink"/>
            <w:noProof/>
          </w:rPr>
          <w:t>3.2</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Functional Requirements</w:t>
        </w:r>
        <w:r w:rsidR="00636FC3">
          <w:rPr>
            <w:noProof/>
            <w:webHidden/>
          </w:rPr>
          <w:tab/>
        </w:r>
        <w:r w:rsidR="00636FC3">
          <w:rPr>
            <w:noProof/>
            <w:webHidden/>
          </w:rPr>
          <w:fldChar w:fldCharType="begin"/>
        </w:r>
        <w:r w:rsidR="00636FC3">
          <w:rPr>
            <w:noProof/>
            <w:webHidden/>
          </w:rPr>
          <w:instrText xml:space="preserve"> PAGEREF _Toc475808119 \h </w:instrText>
        </w:r>
        <w:r w:rsidR="00636FC3">
          <w:rPr>
            <w:noProof/>
            <w:webHidden/>
          </w:rPr>
        </w:r>
        <w:r w:rsidR="00636FC3">
          <w:rPr>
            <w:noProof/>
            <w:webHidden/>
          </w:rPr>
          <w:fldChar w:fldCharType="separate"/>
        </w:r>
        <w:r w:rsidR="004B2753">
          <w:rPr>
            <w:noProof/>
            <w:webHidden/>
          </w:rPr>
          <w:t>7</w:t>
        </w:r>
        <w:r w:rsidR="00636FC3">
          <w:rPr>
            <w:noProof/>
            <w:webHidden/>
          </w:rPr>
          <w:fldChar w:fldCharType="end"/>
        </w:r>
      </w:hyperlink>
    </w:p>
    <w:p w:rsidR="00636FC3" w:rsidRDefault="007F06A9" w14:paraId="26E6FFA3"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1">
        <w:r w:rsidRPr="00641F8E" w:rsidR="00636FC3">
          <w:rPr>
            <w:rStyle w:val="Hyperlink"/>
            <w:noProof/>
          </w:rPr>
          <w:t>3.3</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Performance Requirements</w:t>
        </w:r>
        <w:r w:rsidR="00636FC3">
          <w:rPr>
            <w:noProof/>
            <w:webHidden/>
          </w:rPr>
          <w:tab/>
        </w:r>
        <w:r w:rsidR="00636FC3">
          <w:rPr>
            <w:noProof/>
            <w:webHidden/>
          </w:rPr>
          <w:fldChar w:fldCharType="begin"/>
        </w:r>
        <w:r w:rsidR="00636FC3">
          <w:rPr>
            <w:noProof/>
            <w:webHidden/>
          </w:rPr>
          <w:instrText xml:space="preserve"> PAGEREF _Toc475808151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06E9CE5F"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2">
        <w:r w:rsidRPr="00641F8E" w:rsidR="00636FC3">
          <w:rPr>
            <w:rStyle w:val="Hyperlink"/>
            <w:noProof/>
          </w:rPr>
          <w:t>3.4</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Design Constraints</w:t>
        </w:r>
        <w:r w:rsidR="00636FC3">
          <w:rPr>
            <w:noProof/>
            <w:webHidden/>
          </w:rPr>
          <w:tab/>
        </w:r>
        <w:r w:rsidR="00636FC3">
          <w:rPr>
            <w:noProof/>
            <w:webHidden/>
          </w:rPr>
          <w:fldChar w:fldCharType="begin"/>
        </w:r>
        <w:r w:rsidR="00636FC3">
          <w:rPr>
            <w:noProof/>
            <w:webHidden/>
          </w:rPr>
          <w:instrText xml:space="preserve"> PAGEREF _Toc475808152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529ECC8B" w14:textId="77777777">
      <w:pPr>
        <w:pStyle w:val="TOC2"/>
        <w:tabs>
          <w:tab w:val="left" w:pos="8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3">
        <w:r w:rsidRPr="00641F8E" w:rsidR="00636FC3">
          <w:rPr>
            <w:rStyle w:val="Hyperlink"/>
            <w:noProof/>
          </w:rPr>
          <w:t>3.5</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Software Design Attributes</w:t>
        </w:r>
        <w:r w:rsidR="00636FC3">
          <w:rPr>
            <w:noProof/>
            <w:webHidden/>
          </w:rPr>
          <w:tab/>
        </w:r>
        <w:r w:rsidR="00636FC3">
          <w:rPr>
            <w:noProof/>
            <w:webHidden/>
          </w:rPr>
          <w:fldChar w:fldCharType="begin"/>
        </w:r>
        <w:r w:rsidR="00636FC3">
          <w:rPr>
            <w:noProof/>
            <w:webHidden/>
          </w:rPr>
          <w:instrText xml:space="preserve"> PAGEREF _Toc475808153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3119D144"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4">
        <w:r w:rsidRPr="00641F8E" w:rsidR="00636FC3">
          <w:rPr>
            <w:rStyle w:val="Hyperlink"/>
            <w:noProof/>
          </w:rPr>
          <w:t>3.5.1</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Reliability</w:t>
        </w:r>
        <w:r w:rsidR="00636FC3">
          <w:rPr>
            <w:noProof/>
            <w:webHidden/>
          </w:rPr>
          <w:tab/>
        </w:r>
        <w:r w:rsidR="00636FC3">
          <w:rPr>
            <w:noProof/>
            <w:webHidden/>
          </w:rPr>
          <w:fldChar w:fldCharType="begin"/>
        </w:r>
        <w:r w:rsidR="00636FC3">
          <w:rPr>
            <w:noProof/>
            <w:webHidden/>
          </w:rPr>
          <w:instrText xml:space="preserve"> PAGEREF _Toc475808154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467DFAEA"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5">
        <w:r w:rsidRPr="00641F8E" w:rsidR="00636FC3">
          <w:rPr>
            <w:rStyle w:val="Hyperlink"/>
            <w:noProof/>
          </w:rPr>
          <w:t>3.5.2</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Availability</w:t>
        </w:r>
        <w:r w:rsidR="00636FC3">
          <w:rPr>
            <w:noProof/>
            <w:webHidden/>
          </w:rPr>
          <w:tab/>
        </w:r>
        <w:r w:rsidR="00636FC3">
          <w:rPr>
            <w:noProof/>
            <w:webHidden/>
          </w:rPr>
          <w:fldChar w:fldCharType="begin"/>
        </w:r>
        <w:r w:rsidR="00636FC3">
          <w:rPr>
            <w:noProof/>
            <w:webHidden/>
          </w:rPr>
          <w:instrText xml:space="preserve"> PAGEREF _Toc475808155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6A0FBB59"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6">
        <w:r w:rsidRPr="00641F8E" w:rsidR="00636FC3">
          <w:rPr>
            <w:rStyle w:val="Hyperlink"/>
            <w:noProof/>
          </w:rPr>
          <w:t>3.5.3</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Security</w:t>
        </w:r>
        <w:r w:rsidR="00636FC3">
          <w:rPr>
            <w:noProof/>
            <w:webHidden/>
          </w:rPr>
          <w:tab/>
        </w:r>
        <w:r w:rsidR="00636FC3">
          <w:rPr>
            <w:noProof/>
            <w:webHidden/>
          </w:rPr>
          <w:fldChar w:fldCharType="begin"/>
        </w:r>
        <w:r w:rsidR="00636FC3">
          <w:rPr>
            <w:noProof/>
            <w:webHidden/>
          </w:rPr>
          <w:instrText xml:space="preserve"> PAGEREF _Toc475808156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78932516"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7">
        <w:r w:rsidRPr="00641F8E" w:rsidR="00636FC3">
          <w:rPr>
            <w:rStyle w:val="Hyperlink"/>
            <w:noProof/>
          </w:rPr>
          <w:t>3.5.4</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Maintainability</w:t>
        </w:r>
        <w:r w:rsidR="00636FC3">
          <w:rPr>
            <w:noProof/>
            <w:webHidden/>
          </w:rPr>
          <w:tab/>
        </w:r>
        <w:r w:rsidR="00636FC3">
          <w:rPr>
            <w:noProof/>
            <w:webHidden/>
          </w:rPr>
          <w:fldChar w:fldCharType="begin"/>
        </w:r>
        <w:r w:rsidR="00636FC3">
          <w:rPr>
            <w:noProof/>
            <w:webHidden/>
          </w:rPr>
          <w:instrText xml:space="preserve"> PAGEREF _Toc475808157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p w:rsidR="00636FC3" w:rsidRDefault="007F06A9" w14:paraId="4002C271" w14:textId="77777777">
      <w:pPr>
        <w:pStyle w:val="TOC2"/>
        <w:tabs>
          <w:tab w:val="left" w:pos="1200"/>
          <w:tab w:val="right" w:leader="underscore" w:pos="8299"/>
        </w:tabs>
        <w:rPr>
          <w:rFonts w:asciiTheme="minorHAnsi" w:hAnsiTheme="minorHAnsi" w:eastAsiaTheme="minorEastAsia" w:cstheme="minorBidi"/>
          <w:b w:val="0"/>
          <w:bCs w:val="0"/>
          <w:noProof/>
          <w:sz w:val="24"/>
          <w:szCs w:val="24"/>
          <w:lang w:val="en-GB" w:eastAsia="en-GB"/>
        </w:rPr>
      </w:pPr>
      <w:hyperlink w:history="1" w:anchor="_Toc475808158">
        <w:r w:rsidRPr="00641F8E" w:rsidR="00636FC3">
          <w:rPr>
            <w:rStyle w:val="Hyperlink"/>
            <w:noProof/>
          </w:rPr>
          <w:t>3.5.5</w:t>
        </w:r>
        <w:r w:rsidR="00636FC3">
          <w:rPr>
            <w:rFonts w:asciiTheme="minorHAnsi" w:hAnsiTheme="minorHAnsi" w:eastAsiaTheme="minorEastAsia" w:cstheme="minorBidi"/>
            <w:b w:val="0"/>
            <w:bCs w:val="0"/>
            <w:noProof/>
            <w:sz w:val="24"/>
            <w:szCs w:val="24"/>
            <w:lang w:val="en-GB" w:eastAsia="en-GB"/>
          </w:rPr>
          <w:tab/>
        </w:r>
        <w:r w:rsidRPr="00641F8E" w:rsidR="00636FC3">
          <w:rPr>
            <w:rStyle w:val="Hyperlink"/>
            <w:noProof/>
          </w:rPr>
          <w:t>Portability</w:t>
        </w:r>
        <w:r w:rsidR="00636FC3">
          <w:rPr>
            <w:noProof/>
            <w:webHidden/>
          </w:rPr>
          <w:tab/>
        </w:r>
        <w:r w:rsidR="00636FC3">
          <w:rPr>
            <w:noProof/>
            <w:webHidden/>
          </w:rPr>
          <w:fldChar w:fldCharType="begin"/>
        </w:r>
        <w:r w:rsidR="00636FC3">
          <w:rPr>
            <w:noProof/>
            <w:webHidden/>
          </w:rPr>
          <w:instrText xml:space="preserve"> PAGEREF _Toc475808158 \h </w:instrText>
        </w:r>
        <w:r w:rsidR="00636FC3">
          <w:rPr>
            <w:noProof/>
            <w:webHidden/>
          </w:rPr>
        </w:r>
        <w:r w:rsidR="00636FC3">
          <w:rPr>
            <w:noProof/>
            <w:webHidden/>
          </w:rPr>
          <w:fldChar w:fldCharType="separate"/>
        </w:r>
        <w:r w:rsidR="004B2753">
          <w:rPr>
            <w:noProof/>
            <w:webHidden/>
          </w:rPr>
          <w:t>9</w:t>
        </w:r>
        <w:r w:rsidR="00636FC3">
          <w:rPr>
            <w:noProof/>
            <w:webHidden/>
          </w:rPr>
          <w:fldChar w:fldCharType="end"/>
        </w:r>
      </w:hyperlink>
    </w:p>
    <w:bookmarkStart w:name="_GoBack" w:id="1"/>
    <w:bookmarkEnd w:id="1"/>
    <w:p w:rsidR="00636FC3" w:rsidRDefault="007F06A9" w14:paraId="673AD759" w14:textId="77777777">
      <w:pPr>
        <w:pStyle w:val="TOC1"/>
        <w:tabs>
          <w:tab w:val="left" w:pos="400"/>
          <w:tab w:val="right" w:leader="underscore" w:pos="8299"/>
        </w:tabs>
        <w:rPr>
          <w:rFonts w:asciiTheme="minorHAnsi" w:hAnsiTheme="minorHAnsi" w:eastAsiaTheme="minorEastAsia" w:cstheme="minorBidi"/>
          <w:b w:val="0"/>
          <w:bCs w:val="0"/>
          <w:i w:val="0"/>
          <w:iCs w:val="0"/>
          <w:noProof/>
          <w:lang w:val="en-GB" w:eastAsia="en-GB"/>
        </w:rPr>
      </w:pPr>
      <w:r>
        <w:fldChar w:fldCharType="begin"/>
      </w:r>
      <w:r>
        <w:instrText xml:space="preserve"> HYPERLINK \l "_Toc475808160" </w:instrText>
      </w:r>
      <w:r>
        <w:fldChar w:fldCharType="separate"/>
      </w:r>
      <w:r w:rsidRPr="00641F8E" w:rsidR="00636FC3">
        <w:rPr>
          <w:rStyle w:val="Hyperlink"/>
          <w:noProof/>
        </w:rPr>
        <w:t>4</w:t>
      </w:r>
      <w:r w:rsidR="00636FC3">
        <w:rPr>
          <w:rFonts w:asciiTheme="minorHAnsi" w:hAnsiTheme="minorHAnsi" w:eastAsiaTheme="minorEastAsia" w:cstheme="minorBidi"/>
          <w:b w:val="0"/>
          <w:bCs w:val="0"/>
          <w:i w:val="0"/>
          <w:iCs w:val="0"/>
          <w:noProof/>
          <w:lang w:val="en-GB" w:eastAsia="en-GB"/>
        </w:rPr>
        <w:tab/>
      </w:r>
      <w:r w:rsidRPr="00641F8E" w:rsidR="00636FC3">
        <w:rPr>
          <w:rStyle w:val="Hyperlink"/>
          <w:noProof/>
        </w:rPr>
        <w:t>Appendixes</w:t>
      </w:r>
      <w:r w:rsidR="00636FC3">
        <w:rPr>
          <w:noProof/>
          <w:webHidden/>
        </w:rPr>
        <w:tab/>
      </w:r>
      <w:r w:rsidR="00636FC3">
        <w:rPr>
          <w:noProof/>
          <w:webHidden/>
        </w:rPr>
        <w:fldChar w:fldCharType="begin"/>
      </w:r>
      <w:r w:rsidR="00636FC3">
        <w:rPr>
          <w:noProof/>
          <w:webHidden/>
        </w:rPr>
        <w:instrText xml:space="preserve"> PAGEREF _Toc475808160 \h </w:instrText>
      </w:r>
      <w:r w:rsidR="00636FC3">
        <w:rPr>
          <w:noProof/>
          <w:webHidden/>
        </w:rPr>
      </w:r>
      <w:r w:rsidR="00636FC3">
        <w:rPr>
          <w:noProof/>
          <w:webHidden/>
        </w:rPr>
        <w:fldChar w:fldCharType="separate"/>
      </w:r>
      <w:r w:rsidR="004B2753">
        <w:rPr>
          <w:noProof/>
          <w:webHidden/>
        </w:rPr>
        <w:t>10</w:t>
      </w:r>
      <w:r w:rsidR="00636FC3">
        <w:rPr>
          <w:noProof/>
          <w:webHidden/>
        </w:rPr>
        <w:fldChar w:fldCharType="end"/>
      </w:r>
      <w:r>
        <w:rPr>
          <w:noProof/>
        </w:rPr>
        <w:fldChar w:fldCharType="end"/>
      </w:r>
    </w:p>
    <w:p w:rsidR="00817CFF" w:rsidRDefault="00A56803" w14:paraId="5D1D8023" w14:textId="77777777">
      <w:r>
        <w:rPr>
          <w:rFonts w:ascii="Calibri" w:hAnsi="Calibri"/>
          <w:b/>
          <w:bCs/>
          <w:i/>
          <w:iCs/>
          <w:sz w:val="24"/>
          <w:szCs w:val="24"/>
        </w:rPr>
        <w:fldChar w:fldCharType="end"/>
      </w:r>
    </w:p>
    <w:p w:rsidRPr="00A73598" w:rsidR="00A73598" w:rsidP="00A73598" w:rsidRDefault="00A73598" w14:paraId="4FC9A478" w14:textId="77777777">
      <w:pPr>
        <w:sectPr w:rsidRPr="00A73598" w:rsidR="00A73598" w:rsidSect="008254FE">
          <w:pgSz w:w="11909" w:h="16834" w:orient="portrait" w:code="9"/>
          <w:pgMar w:top="1440" w:right="1800" w:bottom="1800" w:left="1800" w:header="720" w:footer="965" w:gutter="0"/>
          <w:pgNumType w:start="1"/>
          <w:cols w:space="240"/>
          <w:titlePg/>
        </w:sectPr>
      </w:pPr>
    </w:p>
    <w:p w:rsidR="007A0494" w:rsidP="00614670" w:rsidRDefault="00A73598" w14:paraId="05B75CB3" w14:textId="77777777">
      <w:pPr>
        <w:pStyle w:val="Title"/>
      </w:pPr>
      <w:r>
        <w:lastRenderedPageBreak/>
        <w:t>Analysis</w:t>
      </w:r>
      <w:r w:rsidR="00F82074">
        <w:t xml:space="preserve"> Report</w:t>
      </w:r>
    </w:p>
    <w:p w:rsidRPr="006A36CD" w:rsidR="007A0494" w:rsidP="002B10D7" w:rsidRDefault="00357F50" w14:paraId="666BEEFB" w14:textId="060B43E5">
      <w:pPr>
        <w:pStyle w:val="SubtitleSecondPage"/>
      </w:pPr>
      <w:proofErr w:type="spellStart"/>
      <w:r>
        <w:t>EmojiStrike</w:t>
      </w:r>
      <w:proofErr w:type="spellEnd"/>
    </w:p>
    <w:p w:rsidR="007A0494" w:rsidRDefault="00A73598" w14:paraId="55BBF69D" w14:textId="77777777">
      <w:pPr>
        <w:pStyle w:val="Heading1"/>
      </w:pPr>
      <w:bookmarkStart w:name="_Toc475808092" w:id="2"/>
      <w:r>
        <w:t>Introduction</w:t>
      </w:r>
      <w:bookmarkEnd w:id="2"/>
    </w:p>
    <w:p w:rsidR="00930F7E" w:rsidP="00406E45" w:rsidRDefault="00550D5C" w14:paraId="0F71DBB8" w14:textId="2A2B609F">
      <w:pPr>
        <w:pStyle w:val="Heading2"/>
      </w:pPr>
      <w:bookmarkStart w:name="_Toc475808093" w:id="3"/>
      <w:r>
        <w:t>Purpose</w:t>
      </w:r>
      <w:bookmarkEnd w:id="3"/>
    </w:p>
    <w:p w:rsidRPr="00550D5C" w:rsidR="00550D5C" w:rsidP="00163C09" w:rsidRDefault="00550D5C" w14:paraId="6610B295" w14:textId="34FFA2CE">
      <w:pPr>
        <w:pStyle w:val="BodyText"/>
      </w:pPr>
      <w:r w:rsidRPr="00550D5C">
        <w:t xml:space="preserve">This document will present a detailed description of the </w:t>
      </w:r>
      <w:proofErr w:type="spellStart"/>
      <w:r w:rsidRPr="00550D5C">
        <w:t>EmojiStrike</w:t>
      </w:r>
      <w:proofErr w:type="spellEnd"/>
      <w:r w:rsidRPr="00550D5C">
        <w:t xml:space="preserve"> game. It will introduce the purpose and scope of this game, followed by a detailing of the features, requirements, and constraints of the product. The document will also contain cases which explain how the game system will react to stimuli from the players. The intention of this Software Requirements Specification document is to serve as a future reference point for the developers and the clients, as well as a map for the future development of the project.</w:t>
      </w:r>
    </w:p>
    <w:p w:rsidR="00930F7E" w:rsidP="00406E45" w:rsidRDefault="00550D5C" w14:paraId="086BCE5E" w14:textId="5C73A22A">
      <w:pPr>
        <w:pStyle w:val="Heading2"/>
      </w:pPr>
      <w:bookmarkStart w:name="_Toc475808094" w:id="4"/>
      <w:r>
        <w:t>Scope of Project</w:t>
      </w:r>
      <w:bookmarkEnd w:id="4"/>
    </w:p>
    <w:p w:rsidR="00EE1B51" w:rsidP="00163C09" w:rsidRDefault="00EE1B51" w14:paraId="2A03200A" w14:textId="43E7D593">
      <w:pPr>
        <w:pStyle w:val="BodyText"/>
      </w:pPr>
      <w:r>
        <w:t xml:space="preserve">This game is a multiplayer turn-based game, shown to the user as a 2-D map on the monitor screen. The game consists of avatars belonging to the players dropped in random places on a pre-defined map, followed by players then attacking each other with ranged and un-ranged weapons, with the last remaining player being the victor. Power-ups designed to enhance gameplay (for example, by making a player temporarily invincible, or increasing the potency of their weapons, or increasing a wounded player’s health) will be added to the map at certain time periods </w:t>
      </w:r>
      <w:r w:rsidR="00B457A4">
        <w:t>during</w:t>
      </w:r>
      <w:r>
        <w:t xml:space="preserve"> the game.</w:t>
      </w:r>
    </w:p>
    <w:p w:rsidR="00EE1B51" w:rsidP="00163C09" w:rsidRDefault="00EE1B51" w14:paraId="393506ED" w14:textId="09FEA439">
      <w:pPr>
        <w:pStyle w:val="BodyText"/>
      </w:pPr>
      <w:r>
        <w:t xml:space="preserve">The system will be designed to maintain player interest and interactivity in the game, as it is intended as an object of leisure. It will attempt to maintain player participation until the end of the game and will provide challenges to the player while also maintaining a record of previous victors, </w:t>
      </w:r>
      <w:r w:rsidR="00B457A4">
        <w:t>to</w:t>
      </w:r>
      <w:r>
        <w:t xml:space="preserve"> foster competition.</w:t>
      </w:r>
    </w:p>
    <w:p w:rsidR="00873EE0" w:rsidP="00406E45" w:rsidRDefault="00873EE0" w14:paraId="2B50A18A" w14:textId="0D762AD5">
      <w:pPr>
        <w:pStyle w:val="Heading2"/>
      </w:pPr>
      <w:bookmarkStart w:name="_Toc475808095" w:id="5"/>
      <w:r>
        <w:t>Glossary</w:t>
      </w:r>
      <w:bookmarkEnd w:id="5"/>
    </w:p>
    <w:p w:rsidRPr="00E838DA" w:rsidR="00E838DA" w:rsidP="007C28AD" w:rsidRDefault="00E838DA" w14:paraId="5F47D50F" w14:textId="74D0C26D">
      <w:pPr>
        <w:pStyle w:val="Caption"/>
      </w:pPr>
      <w:r>
        <w:t xml:space="preserve">Table </w:t>
      </w:r>
      <w:r>
        <w:fldChar w:fldCharType="begin"/>
      </w:r>
      <w:r>
        <w:instrText xml:space="preserve"> SEQ Figure \* ARABIC </w:instrText>
      </w:r>
      <w:r>
        <w:fldChar w:fldCharType="separate"/>
      </w:r>
      <w:r w:rsidR="004B2753">
        <w:rPr>
          <w:noProof/>
        </w:rPr>
        <w:t>1</w:t>
      </w:r>
      <w:r>
        <w:fldChar w:fldCharType="end"/>
      </w:r>
      <w:r>
        <w:t xml:space="preserve"> Glossary used for </w:t>
      </w:r>
      <w:proofErr w:type="spellStart"/>
      <w:r>
        <w:t>EmojiStrike</w:t>
      </w:r>
      <w:proofErr w:type="spellEnd"/>
    </w:p>
    <w:tbl>
      <w:tblPr>
        <w:tblStyle w:val="TableGrid"/>
        <w:tblW w:w="0" w:type="auto"/>
        <w:tblLook w:val="04A0" w:firstRow="1" w:lastRow="0" w:firstColumn="1" w:lastColumn="0" w:noHBand="0" w:noVBand="1"/>
      </w:tblPr>
      <w:tblGrid>
        <w:gridCol w:w="4149"/>
        <w:gridCol w:w="4150"/>
      </w:tblGrid>
      <w:tr w:rsidR="00873EE0" w:rsidTr="00873EE0" w14:paraId="768E1924" w14:textId="77777777">
        <w:tc>
          <w:tcPr>
            <w:tcW w:w="4149" w:type="dxa"/>
          </w:tcPr>
          <w:p w:rsidR="00873EE0" w:rsidP="00163C09" w:rsidRDefault="00873EE0" w14:paraId="7F9310C5" w14:textId="73B52A8B">
            <w:pPr>
              <w:pStyle w:val="BodyText"/>
            </w:pPr>
            <w:r>
              <w:t>Term</w:t>
            </w:r>
          </w:p>
        </w:tc>
        <w:tc>
          <w:tcPr>
            <w:tcW w:w="4150" w:type="dxa"/>
          </w:tcPr>
          <w:p w:rsidR="00873EE0" w:rsidP="00163C09" w:rsidRDefault="00873EE0" w14:paraId="47F7553E" w14:textId="082E16DA">
            <w:pPr>
              <w:pStyle w:val="BodyText"/>
            </w:pPr>
            <w:r>
              <w:t>Definition</w:t>
            </w:r>
          </w:p>
        </w:tc>
      </w:tr>
      <w:tr w:rsidR="00873EE0" w:rsidTr="00873EE0" w14:paraId="498373B0" w14:textId="77777777">
        <w:tc>
          <w:tcPr>
            <w:tcW w:w="4149" w:type="dxa"/>
          </w:tcPr>
          <w:p w:rsidR="00873EE0" w:rsidP="00163C09" w:rsidRDefault="00873EE0" w14:paraId="44677051" w14:textId="6184DAC6">
            <w:pPr>
              <w:pStyle w:val="BodyText"/>
            </w:pPr>
            <w:r>
              <w:t>Power Up</w:t>
            </w:r>
          </w:p>
        </w:tc>
        <w:tc>
          <w:tcPr>
            <w:tcW w:w="4150" w:type="dxa"/>
          </w:tcPr>
          <w:p w:rsidR="00873EE0" w:rsidP="00163C09" w:rsidRDefault="00873EE0" w14:paraId="4F4C9F2D" w14:textId="03328B85">
            <w:pPr>
              <w:pStyle w:val="BodyText"/>
            </w:pPr>
            <w:r>
              <w:t>Objects which boost the abilities of the player that captures them.</w:t>
            </w:r>
          </w:p>
        </w:tc>
      </w:tr>
      <w:tr w:rsidR="00873EE0" w:rsidTr="00873EE0" w14:paraId="0405F5D9" w14:textId="77777777">
        <w:tc>
          <w:tcPr>
            <w:tcW w:w="4149" w:type="dxa"/>
          </w:tcPr>
          <w:p w:rsidR="00873EE0" w:rsidP="00163C09" w:rsidRDefault="00873EE0" w14:paraId="52FA07D2" w14:textId="58A101BE">
            <w:pPr>
              <w:pStyle w:val="BodyText"/>
            </w:pPr>
            <w:r>
              <w:t>Avatar</w:t>
            </w:r>
          </w:p>
        </w:tc>
        <w:tc>
          <w:tcPr>
            <w:tcW w:w="4150" w:type="dxa"/>
          </w:tcPr>
          <w:p w:rsidR="00873EE0" w:rsidP="00163C09" w:rsidRDefault="00873EE0" w14:paraId="5D0AD7CF" w14:textId="64B4C6D3">
            <w:pPr>
              <w:pStyle w:val="BodyText"/>
            </w:pPr>
            <w:r>
              <w:t>The image used by the player to represent them.</w:t>
            </w:r>
          </w:p>
        </w:tc>
      </w:tr>
    </w:tbl>
    <w:p w:rsidR="00873EE0" w:rsidP="00163C09" w:rsidRDefault="00873EE0" w14:paraId="152489EB" w14:textId="77777777">
      <w:pPr>
        <w:pStyle w:val="BodyText"/>
      </w:pPr>
    </w:p>
    <w:p w:rsidR="000C15CA" w:rsidP="00406E45" w:rsidRDefault="000C15CA" w14:paraId="46F2ED17" w14:textId="6794A212">
      <w:pPr>
        <w:pStyle w:val="Heading2"/>
      </w:pPr>
      <w:bookmarkStart w:name="_Toc475808096" w:id="6"/>
      <w:r>
        <w:t>References</w:t>
      </w:r>
      <w:bookmarkEnd w:id="6"/>
    </w:p>
    <w:p w:rsidR="000C15CA" w:rsidP="00163C09" w:rsidRDefault="000C15CA" w14:paraId="4D0EAC40" w14:textId="7E6E3E14">
      <w:pPr>
        <w:pStyle w:val="BodyText"/>
      </w:pPr>
      <w:r w:rsidRPr="000C15CA">
        <w:t xml:space="preserve">IEEE. IEEE </w:t>
      </w:r>
      <w:proofErr w:type="spellStart"/>
      <w:r w:rsidRPr="000C15CA">
        <w:t>Std</w:t>
      </w:r>
      <w:proofErr w:type="spellEnd"/>
      <w:r w:rsidRPr="000C15CA">
        <w:t xml:space="preserve"> 830-1998 IEEE Recommended Practice for Software Requirements Specifications. IEEE Computer Society, 1998.</w:t>
      </w:r>
    </w:p>
    <w:p w:rsidR="008B4A1F" w:rsidP="00163C09" w:rsidRDefault="008B4A1F" w14:paraId="398380BF" w14:textId="77777777">
      <w:pPr>
        <w:pStyle w:val="BodyText"/>
      </w:pPr>
    </w:p>
    <w:p w:rsidR="008B4A1F" w:rsidP="00163C09" w:rsidRDefault="008B4A1F" w14:paraId="04EEEF0A" w14:textId="77777777">
      <w:pPr>
        <w:pStyle w:val="BodyText"/>
      </w:pPr>
    </w:p>
    <w:p w:rsidR="008B4A1F" w:rsidP="00163C09" w:rsidRDefault="008B4A1F" w14:paraId="5D550954" w14:textId="77777777">
      <w:pPr>
        <w:pStyle w:val="BodyText"/>
      </w:pPr>
    </w:p>
    <w:p w:rsidR="008B4A1F" w:rsidP="00163C09" w:rsidRDefault="008B4A1F" w14:paraId="2253CC49" w14:textId="77777777">
      <w:pPr>
        <w:pStyle w:val="BodyText"/>
      </w:pPr>
    </w:p>
    <w:p w:rsidR="008B4A1F" w:rsidP="00163C09" w:rsidRDefault="008B4A1F" w14:paraId="03D0CE29" w14:textId="77777777">
      <w:pPr>
        <w:pStyle w:val="BodyText"/>
      </w:pPr>
    </w:p>
    <w:p w:rsidR="008B4A1F" w:rsidP="00163C09" w:rsidRDefault="008B4A1F" w14:paraId="16B7BC6D" w14:textId="77777777">
      <w:pPr>
        <w:pStyle w:val="BodyText"/>
      </w:pPr>
    </w:p>
    <w:p w:rsidR="000C15CA" w:rsidP="00406E45" w:rsidRDefault="000C15CA" w14:paraId="0637CC56" w14:textId="4572114D">
      <w:pPr>
        <w:pStyle w:val="Heading2"/>
      </w:pPr>
      <w:bookmarkStart w:name="_Toc475808097" w:id="7"/>
      <w:r>
        <w:t>Overview of Document</w:t>
      </w:r>
      <w:bookmarkEnd w:id="7"/>
    </w:p>
    <w:p w:rsidR="000C15CA" w:rsidP="00163C09" w:rsidRDefault="000C15CA" w14:paraId="6DF1D79C" w14:textId="5104FA45">
      <w:pPr>
        <w:pStyle w:val="BodyText"/>
      </w:pPr>
      <w:r>
        <w:t>The Overall Description section of this document gives an overview of the functionality of the game. It describes the informal requirements and is used to establish a context for the technical requirements specification section that follows.</w:t>
      </w:r>
    </w:p>
    <w:p w:rsidRPr="000C15CA" w:rsidR="000C15CA" w:rsidP="00163C09" w:rsidRDefault="000C15CA" w14:paraId="04BECA11" w14:textId="060428F5">
      <w:pPr>
        <w:pStyle w:val="BodyText"/>
      </w:pPr>
      <w:r>
        <w:t>The Requirements Specification section of this document is intended primarily for the developers, and so describes in technical terms the details of the functionality of the product.  Both sections of the document describe the same game, but since they are intended for different audiences, different language has been used.</w:t>
      </w:r>
    </w:p>
    <w:p w:rsidRPr="00EE1B51" w:rsidR="000C15CA" w:rsidP="00163C09" w:rsidRDefault="000C15CA" w14:paraId="5524F780" w14:textId="77777777">
      <w:pPr>
        <w:pStyle w:val="BodyText"/>
      </w:pPr>
    </w:p>
    <w:p w:rsidR="00A73598" w:rsidP="00A73598" w:rsidRDefault="00406E45" w14:paraId="1E1FA6AC" w14:textId="1132CE10">
      <w:pPr>
        <w:pStyle w:val="Heading1"/>
      </w:pPr>
      <w:bookmarkStart w:name="_Toc475808098" w:id="8"/>
      <w:r>
        <w:t>Overall Description</w:t>
      </w:r>
      <w:bookmarkEnd w:id="8"/>
    </w:p>
    <w:p w:rsidRPr="00406E45" w:rsidR="00406E45" w:rsidP="00406E45" w:rsidRDefault="00406E45" w14:paraId="47581D0E" w14:textId="3734E6D6">
      <w:pPr>
        <w:pStyle w:val="Heading2"/>
      </w:pPr>
      <w:bookmarkStart w:name="_Toc475808099" w:id="9"/>
      <w:r>
        <w:t>Product Perspective</w:t>
      </w:r>
      <w:bookmarkEnd w:id="9"/>
    </w:p>
    <w:p w:rsidR="00406E45" w:rsidP="00163C09" w:rsidRDefault="00406E45" w14:paraId="263FC2F8" w14:textId="0131413D">
      <w:pPr>
        <w:pStyle w:val="BodyText"/>
      </w:pPr>
      <w:r w:rsidRPr="00406E45">
        <w:t xml:space="preserve">Our product is self-contained, and standalone in terms of functionality.  There are no external data servers required since it will be a turn-based game on the same machine.  Our main actor is the players who are going to play the game.  </w:t>
      </w:r>
    </w:p>
    <w:p w:rsidRPr="00406E45" w:rsidR="00406E45" w:rsidP="00E82B88" w:rsidRDefault="00406E45" w14:paraId="2BDE6601" w14:textId="4F7712E2">
      <w:pPr>
        <w:pStyle w:val="Heading2"/>
        <w:numPr>
          <w:ilvl w:val="2"/>
          <w:numId w:val="5"/>
        </w:numPr>
      </w:pPr>
      <w:bookmarkStart w:name="_Toc475808100" w:id="10"/>
      <w:r>
        <w:t>System Interfaces</w:t>
      </w:r>
      <w:bookmarkEnd w:id="10"/>
    </w:p>
    <w:p w:rsidR="00C10231" w:rsidP="00163C09" w:rsidRDefault="00C10231" w14:paraId="66E5F21F" w14:textId="169187A9">
      <w:pPr>
        <w:pStyle w:val="BodyText"/>
      </w:pPr>
      <w:r>
        <w:t>The user will use the keyboard to pass in inputs. While selecting an Emoji avatar for each player, and the map of the game, players will use the four arrow keys to navigate the menu, the Enter key to select, and the Backspace key to move back. The user will use the letter and number keys to type in their character's name. During gameplay, the W, A, S, D keys will be used to move the character, and the four arrow keys will be used to aim the weapon, while the Space Bar will be used to fire.</w:t>
      </w:r>
    </w:p>
    <w:p w:rsidR="00C10231" w:rsidP="00163C09" w:rsidRDefault="00C10231" w14:paraId="2AE7491E" w14:textId="680E20EE">
      <w:pPr>
        <w:pStyle w:val="BodyText"/>
      </w:pPr>
      <w:r>
        <w:tab/>
      </w:r>
      <w:r>
        <w:t>The “P” button will be used to move the game in and out of the Pause mode. The “R” button will be used to restart the game and bring it back to the main menu, and the “Q” button will be used to quit the game. “</w:t>
      </w:r>
      <w:proofErr w:type="gramStart"/>
      <w:r>
        <w:t>Shift”+</w:t>
      </w:r>
      <w:proofErr w:type="gramEnd"/>
      <w:r>
        <w:t xml:space="preserve"> “Q” saves the game first and then quits. A dialog box will open asking the user to type in a name for the saved game.</w:t>
      </w:r>
    </w:p>
    <w:p w:rsidR="00C10231" w:rsidP="00163C09" w:rsidRDefault="00C10231" w14:paraId="6A683450" w14:textId="01122FB1">
      <w:pPr>
        <w:pStyle w:val="BodyText"/>
      </w:pPr>
      <w:r>
        <w:tab/>
      </w:r>
      <w:r>
        <w:t>The outputs will be passed using the computer monitor and speakers. The user interface display will be visible on the monitor, and game sounds will be audible through the speakers.</w:t>
      </w:r>
    </w:p>
    <w:p w:rsidR="00406E45" w:rsidP="00163C09" w:rsidRDefault="00C10231" w14:paraId="005F14A1" w14:textId="5C828768">
      <w:pPr>
        <w:pStyle w:val="BodyText"/>
      </w:pPr>
      <w:r>
        <w:tab/>
      </w:r>
      <w:r>
        <w:t>The game will be saved in a sorted order according to the date.  The file which will be used will be in the root directory of the game and will be a CSV file to keep track of different data easily.  The data will consist of the game state, date, and desired name to each save file.</w:t>
      </w:r>
    </w:p>
    <w:p w:rsidR="00E46FAC" w:rsidP="00E82B88" w:rsidRDefault="00976687" w14:paraId="0A03B5E3" w14:textId="7EBA4870">
      <w:pPr>
        <w:pStyle w:val="Heading2"/>
        <w:numPr>
          <w:ilvl w:val="2"/>
          <w:numId w:val="5"/>
        </w:numPr>
      </w:pPr>
      <w:bookmarkStart w:name="_Toc475808101" w:id="11"/>
      <w:r>
        <w:t>User Interface</w:t>
      </w:r>
      <w:bookmarkEnd w:id="11"/>
    </w:p>
    <w:p w:rsidR="00E46FAC" w:rsidP="00163C09" w:rsidRDefault="00E46FAC" w14:paraId="100879C7" w14:textId="332903C8">
      <w:pPr>
        <w:pStyle w:val="BodyText"/>
      </w:pPr>
      <w:r>
        <w:tab/>
      </w:r>
      <w:r>
        <w:t>The game will be displayed in the maximum windowed resolution. In the top-left corner will be a menu with options to pause, quit, quit + save, and restart the game. Next to the commands will be the letters which should be pressed to bring the user into the desired state. The rest of the available space will be occupied by the game.</w:t>
      </w:r>
    </w:p>
    <w:p w:rsidR="00E46FAC" w:rsidP="00163C09" w:rsidRDefault="00E46FAC" w14:paraId="67487565" w14:textId="7A5FF041">
      <w:pPr>
        <w:pStyle w:val="BodyText"/>
      </w:pPr>
      <w:r>
        <w:tab/>
      </w:r>
      <w:r>
        <w:t>During each move, a small circular timer will display the amount of time remaining for the player currently doing their move.</w:t>
      </w:r>
    </w:p>
    <w:p w:rsidR="00E46FAC" w:rsidP="00163C09" w:rsidRDefault="00E46FAC" w14:paraId="7D771662" w14:textId="51DD3092">
      <w:pPr>
        <w:pStyle w:val="BodyText"/>
      </w:pPr>
      <w:r>
        <w:tab/>
      </w:r>
      <w:r>
        <w:t>When beginning the game, the users will select the number of players. Following this, they will select the Emoji and set the name for each player in sequence, and then finally select the map they will play on, after which they game will start.</w:t>
      </w:r>
    </w:p>
    <w:p w:rsidR="00E46FAC" w:rsidP="00163C09" w:rsidRDefault="00E46FAC" w14:paraId="6973B840" w14:textId="409EA92F">
      <w:pPr>
        <w:pStyle w:val="BodyText"/>
      </w:pPr>
      <w:r>
        <w:lastRenderedPageBreak/>
        <w:tab/>
      </w:r>
      <w:r>
        <w:t xml:space="preserve">The users will select </w:t>
      </w:r>
      <w:proofErr w:type="spellStart"/>
      <w:r>
        <w:t>Emojis</w:t>
      </w:r>
      <w:proofErr w:type="spellEnd"/>
      <w:r>
        <w:t xml:space="preserve"> from a list, and type in the name for each player. They will also select the number of players from a list of pre-approved numbers. A table of maps with small previews will allow them to select the map.</w:t>
      </w:r>
    </w:p>
    <w:p w:rsidR="00E46FAC" w:rsidP="00163C09" w:rsidRDefault="00E46FAC" w14:paraId="026785C2" w14:textId="4F36714D">
      <w:pPr>
        <w:pStyle w:val="BodyText"/>
      </w:pPr>
      <w:r>
        <w:tab/>
      </w:r>
      <w:r>
        <w:t>If a player chooses to load the game, there will appear a list of files which the user may load the game from. While saving, there will be a text input box where the user types in the saved game’s name and press Enter to quit.</w:t>
      </w:r>
    </w:p>
    <w:p w:rsidR="00A33E6B" w:rsidP="00163C09" w:rsidRDefault="00A33E6B" w14:paraId="1A00B5E8" w14:textId="304C26AB">
      <w:pPr>
        <w:pStyle w:val="BodyText"/>
      </w:pPr>
      <w:r>
        <w:tab/>
      </w:r>
      <w:r w:rsidRPr="007C28AD" w:rsidR="007C28AD">
        <w:t>Below are some tentative mockups created for the application user interface.</w:t>
      </w:r>
      <w:r>
        <w:t>:</w:t>
      </w:r>
    </w:p>
    <w:p w:rsidR="005121AA" w:rsidP="007C28AD" w:rsidRDefault="007C28AD" w14:paraId="7B62E8C6" w14:textId="435D6523">
      <w:pPr>
        <w:pStyle w:val="Caption"/>
      </w:pPr>
      <w:r w:rsidRPr="007C28AD">
        <w:rPr>
          <w:noProof/>
          <w:lang w:val="en-GB" w:eastAsia="en-GB"/>
        </w:rPr>
        <w:drawing>
          <wp:anchor distT="0" distB="0" distL="114300" distR="114300" simplePos="0" relativeHeight="251660288" behindDoc="0" locked="0" layoutInCell="1" allowOverlap="1" wp14:anchorId="3314FC17" wp14:editId="52F94075">
            <wp:simplePos x="0" y="0"/>
            <wp:positionH relativeFrom="column">
              <wp:posOffset>1405890</wp:posOffset>
            </wp:positionH>
            <wp:positionV relativeFrom="paragraph">
              <wp:posOffset>242570</wp:posOffset>
            </wp:positionV>
            <wp:extent cx="2165985" cy="1536700"/>
            <wp:effectExtent l="0" t="0" r="0"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65985" cy="1536700"/>
                    </a:xfrm>
                    <a:prstGeom prst="rect">
                      <a:avLst/>
                    </a:prstGeom>
                  </pic:spPr>
                </pic:pic>
              </a:graphicData>
            </a:graphic>
            <wp14:sizeRelH relativeFrom="page">
              <wp14:pctWidth>0</wp14:pctWidth>
            </wp14:sizeRelH>
            <wp14:sizeRelV relativeFrom="page">
              <wp14:pctHeight>0</wp14:pctHeight>
            </wp14:sizeRelV>
          </wp:anchor>
        </w:drawing>
      </w:r>
      <w:r w:rsidR="005121AA">
        <w:t xml:space="preserve">Figure 1 </w:t>
      </w:r>
      <w:r>
        <w:t>Login Screen</w:t>
      </w:r>
    </w:p>
    <w:p w:rsidR="005121AA" w:rsidP="005121AA" w:rsidRDefault="005121AA" w14:paraId="61565E94" w14:textId="57C98C14">
      <w:pPr>
        <w:pStyle w:val="BodyText"/>
      </w:pPr>
    </w:p>
    <w:p w:rsidR="005121AA" w:rsidP="005121AA" w:rsidRDefault="007C28AD" w14:paraId="7CD83C92" w14:textId="7A7F03C0">
      <w:pPr>
        <w:pStyle w:val="BodyText"/>
      </w:pPr>
      <w:r w:rsidRPr="007C28AD">
        <w:rPr>
          <w:noProof/>
          <w:lang w:val="en-GB" w:eastAsia="en-GB"/>
        </w:rPr>
        <w:drawing>
          <wp:inline distT="0" distB="0" distL="0" distR="0" wp14:anchorId="2D38721E" wp14:editId="4BBCE9F4">
            <wp:extent cx="5276215" cy="746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215" cy="7466330"/>
                    </a:xfrm>
                    <a:prstGeom prst="rect">
                      <a:avLst/>
                    </a:prstGeom>
                  </pic:spPr>
                </pic:pic>
              </a:graphicData>
            </a:graphic>
          </wp:inline>
        </w:drawing>
      </w:r>
    </w:p>
    <w:p w:rsidR="007C28AD" w:rsidP="007C28AD" w:rsidRDefault="007C28AD" w14:paraId="221CCB21" w14:textId="5D1C2B57">
      <w:pPr>
        <w:pStyle w:val="Caption"/>
      </w:pPr>
      <w:r>
        <w:t>Figure 2 Map Select Screen</w:t>
      </w:r>
    </w:p>
    <w:p w:rsidRPr="005121AA" w:rsidR="007C28AD" w:rsidP="005121AA" w:rsidRDefault="007C28AD" w14:paraId="2968206A" w14:textId="5F77849A">
      <w:pPr>
        <w:pStyle w:val="BodyText"/>
      </w:pPr>
      <w:r w:rsidRPr="007C28AD">
        <w:rPr>
          <w:noProof/>
          <w:lang w:val="en-GB" w:eastAsia="en-GB"/>
        </w:rPr>
        <w:drawing>
          <wp:anchor distT="0" distB="0" distL="114300" distR="114300" simplePos="0" relativeHeight="251661312" behindDoc="0" locked="0" layoutInCell="1" allowOverlap="1" wp14:anchorId="443D19D3" wp14:editId="7C59EF0A">
            <wp:simplePos x="0" y="0"/>
            <wp:positionH relativeFrom="column">
              <wp:posOffset>1520825</wp:posOffset>
            </wp:positionH>
            <wp:positionV relativeFrom="paragraph">
              <wp:posOffset>32385</wp:posOffset>
            </wp:positionV>
            <wp:extent cx="2158365" cy="1542415"/>
            <wp:effectExtent l="0" t="0" r="635"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8365" cy="1542415"/>
                    </a:xfrm>
                    <a:prstGeom prst="rect">
                      <a:avLst/>
                    </a:prstGeom>
                  </pic:spPr>
                </pic:pic>
              </a:graphicData>
            </a:graphic>
            <wp14:sizeRelH relativeFrom="page">
              <wp14:pctWidth>0</wp14:pctWidth>
            </wp14:sizeRelH>
            <wp14:sizeRelV relativeFrom="page">
              <wp14:pctHeight>0</wp14:pctHeight>
            </wp14:sizeRelV>
          </wp:anchor>
        </w:drawing>
      </w:r>
    </w:p>
    <w:p w:rsidR="00A33E6B" w:rsidP="00163C09" w:rsidRDefault="00A33E6B" w14:paraId="284F4A5E" w14:textId="5AFF1DF8">
      <w:pPr>
        <w:pStyle w:val="BodyText"/>
      </w:pPr>
    </w:p>
    <w:p w:rsidR="007C28AD" w:rsidP="00163C09" w:rsidRDefault="007C28AD" w14:paraId="4B545CD8" w14:textId="5CAFB525">
      <w:pPr>
        <w:pStyle w:val="BodyText"/>
      </w:pPr>
    </w:p>
    <w:p w:rsidR="007C28AD" w:rsidP="00163C09" w:rsidRDefault="007C28AD" w14:paraId="7E7AA32E" w14:textId="3F981FDE">
      <w:pPr>
        <w:pStyle w:val="BodyText"/>
      </w:pPr>
    </w:p>
    <w:p w:rsidR="007C28AD" w:rsidP="00163C09" w:rsidRDefault="007C28AD" w14:paraId="41D31E50" w14:textId="57F34686">
      <w:pPr>
        <w:pStyle w:val="BodyText"/>
      </w:pPr>
    </w:p>
    <w:p w:rsidR="007C28AD" w:rsidP="00163C09" w:rsidRDefault="007C28AD" w14:paraId="5B3EAD9D" w14:textId="17AE03FB">
      <w:pPr>
        <w:pStyle w:val="BodyText"/>
      </w:pPr>
    </w:p>
    <w:p w:rsidR="007C28AD" w:rsidP="007C28AD" w:rsidRDefault="007C28AD" w14:paraId="36A43142" w14:textId="1B009533">
      <w:pPr>
        <w:pStyle w:val="Caption"/>
      </w:pPr>
      <w:r w:rsidRPr="007C28AD">
        <w:rPr>
          <w:noProof/>
          <w:lang w:val="en-GB" w:eastAsia="en-GB"/>
        </w:rPr>
        <w:drawing>
          <wp:anchor distT="0" distB="0" distL="114300" distR="114300" simplePos="0" relativeHeight="251662336" behindDoc="0" locked="0" layoutInCell="1" allowOverlap="1" wp14:anchorId="0771C202" wp14:editId="767C2CDC">
            <wp:simplePos x="0" y="0"/>
            <wp:positionH relativeFrom="column">
              <wp:posOffset>1526540</wp:posOffset>
            </wp:positionH>
            <wp:positionV relativeFrom="paragraph">
              <wp:posOffset>255270</wp:posOffset>
            </wp:positionV>
            <wp:extent cx="2167890" cy="15411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7890" cy="1541145"/>
                    </a:xfrm>
                    <a:prstGeom prst="rect">
                      <a:avLst/>
                    </a:prstGeom>
                  </pic:spPr>
                </pic:pic>
              </a:graphicData>
            </a:graphic>
            <wp14:sizeRelH relativeFrom="page">
              <wp14:pctWidth>0</wp14:pctWidth>
            </wp14:sizeRelH>
            <wp14:sizeRelV relativeFrom="page">
              <wp14:pctHeight>0</wp14:pctHeight>
            </wp14:sizeRelV>
          </wp:anchor>
        </w:drawing>
      </w:r>
      <w:r>
        <w:t>Figure 3 Player Select Screen</w:t>
      </w:r>
    </w:p>
    <w:p w:rsidR="007C28AD" w:rsidP="00163C09" w:rsidRDefault="007C28AD" w14:paraId="0E9755FA" w14:textId="51BEAD06">
      <w:pPr>
        <w:pStyle w:val="BodyText"/>
      </w:pPr>
    </w:p>
    <w:p w:rsidR="00E46FAC" w:rsidP="00E46FAC" w:rsidRDefault="00E46FAC" w14:paraId="5883178D" w14:textId="76DE0200">
      <w:pPr>
        <w:pStyle w:val="Heading2"/>
        <w:numPr>
          <w:ilvl w:val="0"/>
          <w:numId w:val="0"/>
        </w:numPr>
        <w:ind w:left="720"/>
      </w:pPr>
    </w:p>
    <w:p w:rsidR="007C28AD" w:rsidP="007C28AD" w:rsidRDefault="007C28AD" w14:paraId="4E482F98" w14:textId="77777777">
      <w:pPr>
        <w:pStyle w:val="BodyText"/>
      </w:pPr>
    </w:p>
    <w:p w:rsidR="007C28AD" w:rsidP="007C28AD" w:rsidRDefault="007C28AD" w14:paraId="4256C4C4" w14:textId="77777777">
      <w:pPr>
        <w:pStyle w:val="BodyText"/>
      </w:pPr>
    </w:p>
    <w:p w:rsidR="007C28AD" w:rsidP="007C28AD" w:rsidRDefault="007C28AD" w14:paraId="15C77849" w14:textId="77777777">
      <w:pPr>
        <w:pStyle w:val="BodyText"/>
      </w:pPr>
    </w:p>
    <w:p w:rsidR="007C28AD" w:rsidP="007C28AD" w:rsidRDefault="007C28AD" w14:paraId="205E3D45" w14:textId="77777777">
      <w:pPr>
        <w:pStyle w:val="BodyText"/>
      </w:pPr>
    </w:p>
    <w:p w:rsidR="007C28AD" w:rsidP="007C28AD" w:rsidRDefault="007C28AD" w14:paraId="5A61551C" w14:textId="77777777">
      <w:pPr>
        <w:pStyle w:val="BodyText"/>
      </w:pPr>
    </w:p>
    <w:p w:rsidR="007C28AD" w:rsidP="007C28AD" w:rsidRDefault="007C28AD" w14:paraId="630AF33A" w14:textId="77777777">
      <w:pPr>
        <w:pStyle w:val="BodyText"/>
      </w:pPr>
    </w:p>
    <w:p w:rsidR="007C28AD" w:rsidP="007C28AD" w:rsidRDefault="007C28AD" w14:paraId="3621F307" w14:textId="77777777">
      <w:pPr>
        <w:pStyle w:val="BodyText"/>
      </w:pPr>
    </w:p>
    <w:p w:rsidR="007C28AD" w:rsidP="007C28AD" w:rsidRDefault="007C28AD" w14:paraId="4F753027" w14:textId="77777777">
      <w:pPr>
        <w:pStyle w:val="BodyText"/>
      </w:pPr>
    </w:p>
    <w:p w:rsidR="007C28AD" w:rsidP="007C28AD" w:rsidRDefault="007C28AD" w14:paraId="5DC5357D" w14:textId="5A9D558A">
      <w:pPr>
        <w:pStyle w:val="BodyText"/>
      </w:pPr>
    </w:p>
    <w:p w:rsidR="007C28AD" w:rsidP="007C28AD" w:rsidRDefault="007C28AD" w14:paraId="542655C7" w14:textId="7BC510A1">
      <w:pPr>
        <w:pStyle w:val="Caption"/>
      </w:pPr>
      <w:r w:rsidRPr="007C28AD">
        <w:rPr>
          <w:noProof/>
          <w:lang w:val="en-GB" w:eastAsia="en-GB"/>
        </w:rPr>
        <w:drawing>
          <wp:anchor distT="0" distB="0" distL="114300" distR="114300" simplePos="0" relativeHeight="251663360" behindDoc="0" locked="0" layoutInCell="1" allowOverlap="1" wp14:anchorId="69C366FE" wp14:editId="78683923">
            <wp:simplePos x="0" y="0"/>
            <wp:positionH relativeFrom="column">
              <wp:posOffset>1290320</wp:posOffset>
            </wp:positionH>
            <wp:positionV relativeFrom="paragraph">
              <wp:posOffset>222885</wp:posOffset>
            </wp:positionV>
            <wp:extent cx="2554605" cy="181356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54605" cy="1813560"/>
                    </a:xfrm>
                    <a:prstGeom prst="rect">
                      <a:avLst/>
                    </a:prstGeom>
                  </pic:spPr>
                </pic:pic>
              </a:graphicData>
            </a:graphic>
            <wp14:sizeRelH relativeFrom="page">
              <wp14:pctWidth>0</wp14:pctWidth>
            </wp14:sizeRelH>
            <wp14:sizeRelV relativeFrom="page">
              <wp14:pctHeight>0</wp14:pctHeight>
            </wp14:sizeRelV>
          </wp:anchor>
        </w:drawing>
      </w:r>
      <w:r>
        <w:t>Figure 4 Game Screen</w:t>
      </w:r>
    </w:p>
    <w:p w:rsidR="007C28AD" w:rsidP="007C28AD" w:rsidRDefault="007C28AD" w14:paraId="71A1D6C5" w14:textId="7D21263E">
      <w:pPr>
        <w:pStyle w:val="BodyText"/>
      </w:pPr>
    </w:p>
    <w:p w:rsidR="007C28AD" w:rsidP="007C28AD" w:rsidRDefault="007C28AD" w14:paraId="68B94604" w14:textId="5DC0C4E9">
      <w:pPr>
        <w:pStyle w:val="BodyText"/>
      </w:pPr>
    </w:p>
    <w:p w:rsidR="007C28AD" w:rsidP="007C28AD" w:rsidRDefault="007C28AD" w14:paraId="26BFEA6F" w14:textId="0E015103">
      <w:pPr>
        <w:pStyle w:val="BodyText"/>
      </w:pPr>
    </w:p>
    <w:p w:rsidR="007C28AD" w:rsidP="007C28AD" w:rsidRDefault="007C28AD" w14:paraId="2B917C24" w14:textId="53B14379">
      <w:pPr>
        <w:pStyle w:val="BodyText"/>
      </w:pPr>
    </w:p>
    <w:p w:rsidR="007C28AD" w:rsidP="007C28AD" w:rsidRDefault="007C28AD" w14:paraId="5164DB44" w14:textId="1350C713">
      <w:pPr>
        <w:pStyle w:val="BodyText"/>
      </w:pPr>
    </w:p>
    <w:p w:rsidR="007C28AD" w:rsidP="007C28AD" w:rsidRDefault="007C28AD" w14:paraId="51820C15" w14:textId="37E9232A">
      <w:pPr>
        <w:pStyle w:val="BodyText"/>
      </w:pPr>
    </w:p>
    <w:p w:rsidR="007C28AD" w:rsidP="007C28AD" w:rsidRDefault="007C28AD" w14:paraId="05165D32" w14:textId="4E757E10">
      <w:pPr>
        <w:pStyle w:val="BodyText"/>
      </w:pPr>
    </w:p>
    <w:p w:rsidR="007C28AD" w:rsidP="007C28AD" w:rsidRDefault="007C28AD" w14:paraId="2A400601" w14:textId="6D556EAE">
      <w:pPr>
        <w:pStyle w:val="Caption"/>
      </w:pPr>
      <w:r w:rsidRPr="007C28AD">
        <w:rPr>
          <w:noProof/>
          <w:lang w:val="en-GB" w:eastAsia="en-GB"/>
        </w:rPr>
        <w:drawing>
          <wp:anchor distT="0" distB="0" distL="114300" distR="114300" simplePos="0" relativeHeight="251664384" behindDoc="0" locked="0" layoutInCell="1" allowOverlap="1" wp14:anchorId="34503E2F" wp14:editId="3C9BB09B">
            <wp:simplePos x="0" y="0"/>
            <wp:positionH relativeFrom="column">
              <wp:posOffset>1287145</wp:posOffset>
            </wp:positionH>
            <wp:positionV relativeFrom="paragraph">
              <wp:posOffset>242570</wp:posOffset>
            </wp:positionV>
            <wp:extent cx="2553335" cy="1812925"/>
            <wp:effectExtent l="0" t="0" r="1206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53335" cy="1812925"/>
                    </a:xfrm>
                    <a:prstGeom prst="rect">
                      <a:avLst/>
                    </a:prstGeom>
                  </pic:spPr>
                </pic:pic>
              </a:graphicData>
            </a:graphic>
            <wp14:sizeRelH relativeFrom="page">
              <wp14:pctWidth>0</wp14:pctWidth>
            </wp14:sizeRelH>
            <wp14:sizeRelV relativeFrom="page">
              <wp14:pctHeight>0</wp14:pctHeight>
            </wp14:sizeRelV>
          </wp:anchor>
        </w:drawing>
      </w:r>
      <w:r>
        <w:t>Figure 5 Pause Screen</w:t>
      </w:r>
    </w:p>
    <w:p w:rsidR="007C28AD" w:rsidP="007C28AD" w:rsidRDefault="007C28AD" w14:paraId="4601F94B" w14:textId="20820FDD">
      <w:pPr>
        <w:pStyle w:val="BodyText"/>
      </w:pPr>
    </w:p>
    <w:p w:rsidR="007C28AD" w:rsidP="007C28AD" w:rsidRDefault="007C28AD" w14:paraId="54C57994" w14:textId="0A87A6A4">
      <w:pPr>
        <w:pStyle w:val="BodyText"/>
      </w:pPr>
    </w:p>
    <w:p w:rsidR="007C28AD" w:rsidP="007C28AD" w:rsidRDefault="007C28AD" w14:paraId="36D5F99C" w14:textId="77777777">
      <w:pPr>
        <w:pStyle w:val="BodyText"/>
      </w:pPr>
    </w:p>
    <w:p w:rsidR="007C28AD" w:rsidP="007C28AD" w:rsidRDefault="007C28AD" w14:paraId="49D59D27" w14:textId="1198B790">
      <w:pPr>
        <w:pStyle w:val="BodyText"/>
      </w:pPr>
    </w:p>
    <w:p w:rsidR="007C28AD" w:rsidP="007C28AD" w:rsidRDefault="007C28AD" w14:paraId="4B2D324C" w14:textId="17C4836E">
      <w:pPr>
        <w:pStyle w:val="BodyText"/>
      </w:pPr>
    </w:p>
    <w:p w:rsidR="007C28AD" w:rsidP="007C28AD" w:rsidRDefault="007C28AD" w14:paraId="48338735" w14:textId="3906FF14">
      <w:pPr>
        <w:pStyle w:val="BodyText"/>
      </w:pPr>
    </w:p>
    <w:p w:rsidR="007C28AD" w:rsidP="007C28AD" w:rsidRDefault="007C28AD" w14:paraId="7BD6D3D7" w14:textId="33213820">
      <w:pPr>
        <w:pStyle w:val="BodyText"/>
      </w:pPr>
    </w:p>
    <w:p w:rsidR="007C28AD" w:rsidP="007C28AD" w:rsidRDefault="007C28AD" w14:paraId="57173BCA" w14:textId="4E826937">
      <w:pPr>
        <w:pStyle w:val="Caption"/>
      </w:pPr>
      <w:r w:rsidRPr="007C28AD">
        <w:rPr>
          <w:noProof/>
          <w:lang w:val="en-GB" w:eastAsia="en-GB"/>
        </w:rPr>
        <w:drawing>
          <wp:anchor distT="0" distB="0" distL="114300" distR="114300" simplePos="0" relativeHeight="251665408" behindDoc="0" locked="0" layoutInCell="1" allowOverlap="1" wp14:anchorId="58EE8755" wp14:editId="4ECDC5F8">
            <wp:simplePos x="0" y="0"/>
            <wp:positionH relativeFrom="column">
              <wp:posOffset>1290320</wp:posOffset>
            </wp:positionH>
            <wp:positionV relativeFrom="paragraph">
              <wp:posOffset>267335</wp:posOffset>
            </wp:positionV>
            <wp:extent cx="2549525" cy="1805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49525" cy="1805940"/>
                    </a:xfrm>
                    <a:prstGeom prst="rect">
                      <a:avLst/>
                    </a:prstGeom>
                  </pic:spPr>
                </pic:pic>
              </a:graphicData>
            </a:graphic>
            <wp14:sizeRelH relativeFrom="page">
              <wp14:pctWidth>0</wp14:pctWidth>
            </wp14:sizeRelH>
            <wp14:sizeRelV relativeFrom="page">
              <wp14:pctHeight>0</wp14:pctHeight>
            </wp14:sizeRelV>
          </wp:anchor>
        </w:drawing>
      </w:r>
      <w:r>
        <w:t>Figure 6 Save/Load Screen</w:t>
      </w:r>
    </w:p>
    <w:p w:rsidR="007C28AD" w:rsidP="007C28AD" w:rsidRDefault="007C28AD" w14:paraId="7B89EC44" w14:textId="1AC68FAC">
      <w:pPr>
        <w:pStyle w:val="BodyText"/>
      </w:pPr>
    </w:p>
    <w:p w:rsidR="007C28AD" w:rsidP="007C28AD" w:rsidRDefault="007C28AD" w14:paraId="7539F4FF" w14:textId="591BEDE3">
      <w:pPr>
        <w:pStyle w:val="BodyText"/>
      </w:pPr>
    </w:p>
    <w:p w:rsidR="007C28AD" w:rsidP="007C28AD" w:rsidRDefault="007C28AD" w14:paraId="4B78C40F" w14:textId="77777777">
      <w:pPr>
        <w:pStyle w:val="BodyText"/>
      </w:pPr>
    </w:p>
    <w:p w:rsidR="007C28AD" w:rsidP="007C28AD" w:rsidRDefault="007C28AD" w14:paraId="4730AA70" w14:textId="77777777">
      <w:pPr>
        <w:pStyle w:val="BodyText"/>
      </w:pPr>
    </w:p>
    <w:p w:rsidR="007C28AD" w:rsidP="007C28AD" w:rsidRDefault="007C28AD" w14:paraId="369B81B9" w14:textId="77777777">
      <w:pPr>
        <w:pStyle w:val="BodyText"/>
      </w:pPr>
    </w:p>
    <w:p w:rsidR="007C28AD" w:rsidP="007C28AD" w:rsidRDefault="007C28AD" w14:paraId="06CC736C" w14:textId="77777777">
      <w:pPr>
        <w:pStyle w:val="BodyText"/>
      </w:pPr>
    </w:p>
    <w:p w:rsidR="007C28AD" w:rsidP="007C28AD" w:rsidRDefault="007C28AD" w14:paraId="6C74A836" w14:textId="77777777">
      <w:pPr>
        <w:pStyle w:val="BodyText"/>
      </w:pPr>
    </w:p>
    <w:p w:rsidRPr="007C28AD" w:rsidR="007C28AD" w:rsidP="007C28AD" w:rsidRDefault="007C28AD" w14:paraId="7306632A" w14:textId="3394F91B">
      <w:pPr>
        <w:pStyle w:val="BodyText"/>
      </w:pPr>
    </w:p>
    <w:p w:rsidR="00187633" w:rsidP="00E82B88" w:rsidRDefault="00E46FAC" w14:paraId="4A9B03A3" w14:textId="3FAA553B">
      <w:pPr>
        <w:pStyle w:val="Heading2"/>
        <w:numPr>
          <w:ilvl w:val="2"/>
          <w:numId w:val="5"/>
        </w:numPr>
      </w:pPr>
      <w:bookmarkStart w:name="_Toc475808102" w:id="12"/>
      <w:r>
        <w:t>Hardware Interfaces</w:t>
      </w:r>
      <w:bookmarkEnd w:id="12"/>
    </w:p>
    <w:p w:rsidRPr="00187633" w:rsidR="00187633" w:rsidP="00163C09" w:rsidRDefault="00602856" w14:paraId="37E7615A" w14:textId="330EA5DA">
      <w:pPr>
        <w:pStyle w:val="BodyText"/>
      </w:pPr>
      <w:r w:rsidRPr="00602856">
        <w:t>Our program will use Java’s automated HID USB device recognition to connect our application to hardware.  The required keyboard, sound, and display interface will be detected automatically without the manual utilization of physical ports.  Java will interpret the signals automatically and convert them to Java Virtual Machine’s inputs. The supported devices matter on the port availability between a computer and its physical port interfaces.  It can be USB-C, USB-A, HDMI, etc.</w:t>
      </w:r>
    </w:p>
    <w:p w:rsidR="00843E8C" w:rsidP="00E82B88" w:rsidRDefault="00843E8C" w14:paraId="2BEBFA5C" w14:textId="28E928EA">
      <w:pPr>
        <w:pStyle w:val="Heading2"/>
        <w:numPr>
          <w:ilvl w:val="2"/>
          <w:numId w:val="5"/>
        </w:numPr>
      </w:pPr>
      <w:bookmarkStart w:name="_Toc475808103" w:id="13"/>
      <w:r>
        <w:lastRenderedPageBreak/>
        <w:t>Software Interface</w:t>
      </w:r>
      <w:bookmarkEnd w:id="13"/>
    </w:p>
    <w:p w:rsidR="005E4842" w:rsidP="00163C09" w:rsidRDefault="005E4842" w14:paraId="6F8F7E9B" w14:textId="0DA5FD07">
      <w:pPr>
        <w:pStyle w:val="BodyText"/>
      </w:pPr>
      <w:r>
        <w:t>The game will be written in Java language and will interact with an operating system of any platform using the Java Virtual Machine. The Java specifications are:</w:t>
      </w:r>
      <w:r>
        <w:tab/>
      </w:r>
    </w:p>
    <w:p w:rsidR="005E4842" w:rsidP="00163C09" w:rsidRDefault="005E4842" w14:paraId="5F17500C" w14:textId="4EA7F4C7">
      <w:pPr>
        <w:pStyle w:val="BodyText"/>
        <w:numPr>
          <w:ilvl w:val="2"/>
          <w:numId w:val="6"/>
        </w:numPr>
      </w:pPr>
      <w:r>
        <w:t>Java Version 8 Update 121 from www.java.com</w:t>
      </w:r>
    </w:p>
    <w:p w:rsidR="00843E8C" w:rsidP="00915B86" w:rsidRDefault="005E4842" w14:paraId="1D48F122" w14:textId="6224297D">
      <w:pPr>
        <w:pStyle w:val="BodyText"/>
        <w:numPr>
          <w:ilvl w:val="2"/>
          <w:numId w:val="6"/>
        </w:numPr>
      </w:pPr>
      <w:r>
        <w:t>Communications Interface</w:t>
      </w:r>
    </w:p>
    <w:p w:rsidR="005E4842" w:rsidP="00E82B88" w:rsidRDefault="005E4842" w14:paraId="58DB27F0" w14:textId="718761B4">
      <w:pPr>
        <w:pStyle w:val="Heading2"/>
        <w:numPr>
          <w:ilvl w:val="2"/>
          <w:numId w:val="5"/>
        </w:numPr>
      </w:pPr>
      <w:bookmarkStart w:name="_Toc475808105" w:id="14"/>
      <w:r>
        <w:t>Memory Constraints</w:t>
      </w:r>
      <w:bookmarkEnd w:id="14"/>
    </w:p>
    <w:p w:rsidRPr="007E1253" w:rsidR="007E1253" w:rsidP="00163C09" w:rsidRDefault="007E1253" w14:paraId="3FF7867A" w14:textId="02BAC8D7">
      <w:pPr>
        <w:pStyle w:val="BodyText"/>
      </w:pPr>
      <w:r w:rsidRPr="007E1253">
        <w:t>In the Java Virtual Machine, -</w:t>
      </w:r>
      <w:proofErr w:type="spellStart"/>
      <w:r w:rsidRPr="007E1253">
        <w:t>Xmx</w:t>
      </w:r>
      <w:proofErr w:type="spellEnd"/>
      <w:r w:rsidRPr="007E1253">
        <w:t xml:space="preserve"> is 2 gigabytes, and the -</w:t>
      </w:r>
      <w:proofErr w:type="spellStart"/>
      <w:r w:rsidRPr="007E1253">
        <w:t>Xms</w:t>
      </w:r>
      <w:proofErr w:type="spellEnd"/>
      <w:r w:rsidRPr="007E1253">
        <w:t xml:space="preserve"> is 256 megabytes. The program will use the default settings.</w:t>
      </w:r>
    </w:p>
    <w:p w:rsidR="007E1253" w:rsidP="00E82B88" w:rsidRDefault="007E1253" w14:paraId="332DE564" w14:textId="0C8A86A2">
      <w:pPr>
        <w:pStyle w:val="Heading2"/>
        <w:numPr>
          <w:ilvl w:val="2"/>
          <w:numId w:val="5"/>
        </w:numPr>
      </w:pPr>
      <w:bookmarkStart w:name="_Toc475808106" w:id="15"/>
      <w:r>
        <w:t>Operations</w:t>
      </w:r>
      <w:bookmarkEnd w:id="15"/>
    </w:p>
    <w:p w:rsidR="007E1253" w:rsidP="00163C09" w:rsidRDefault="007E1253" w14:paraId="0DFB4E18" w14:textId="4A3C5B14">
      <w:pPr>
        <w:pStyle w:val="BodyText"/>
      </w:pPr>
      <w:r>
        <w:t>There are four modes of operation. There is the “Loading” mode, the “Main Menu” mode, the “Pause” mode, the “Game” mode.</w:t>
      </w:r>
    </w:p>
    <w:p w:rsidR="007E1253" w:rsidP="000410FA" w:rsidRDefault="007E1253" w14:paraId="1036C974" w14:textId="41A1179C">
      <w:pPr>
        <w:pStyle w:val="BodyText"/>
        <w:numPr>
          <w:ilvl w:val="0"/>
          <w:numId w:val="10"/>
        </w:numPr>
      </w:pPr>
      <w:r>
        <w:t>During the “Loading” mode, no keys can be used. There are no user operations in this mode since the program is loading the game.</w:t>
      </w:r>
    </w:p>
    <w:p w:rsidR="007E1253" w:rsidP="000410FA" w:rsidRDefault="007E1253" w14:paraId="0EB0470F" w14:textId="5C13924A">
      <w:pPr>
        <w:pStyle w:val="BodyText"/>
        <w:numPr>
          <w:ilvl w:val="0"/>
          <w:numId w:val="10"/>
        </w:numPr>
      </w:pPr>
      <w:r>
        <w:t>Throughout all the following modes, the users can use the “Q” key to quit the game, and the “R” key to bring them back to the main menu and delete any progress.</w:t>
      </w:r>
    </w:p>
    <w:p w:rsidR="007E1253" w:rsidP="000410FA" w:rsidRDefault="007E1253" w14:paraId="4ECCEE37" w14:textId="75DFF9D2">
      <w:pPr>
        <w:pStyle w:val="BodyText"/>
        <w:numPr>
          <w:ilvl w:val="0"/>
          <w:numId w:val="10"/>
        </w:numPr>
      </w:pPr>
      <w:r>
        <w:t>In the “Main Menu” mode, the user can use the arrow keys to navigate the menu, the Enter key to select, and the Backspace to move them back in the menu. Apart from these keys and “R” and “Q”, all other keys are deactivated.</w:t>
      </w:r>
    </w:p>
    <w:p w:rsidR="007E1253" w:rsidP="000410FA" w:rsidRDefault="007E1253" w14:paraId="513B332F" w14:textId="2C7FDE6F">
      <w:pPr>
        <w:pStyle w:val="BodyText"/>
        <w:numPr>
          <w:ilvl w:val="0"/>
          <w:numId w:val="10"/>
        </w:numPr>
      </w:pPr>
      <w:r>
        <w:t>In the “Pause” mode, the user can only use the “R”, “P”, “Q”, and “Shift” + “Q” keys. The “P” key moves the user back into the “Game mode”.</w:t>
      </w:r>
    </w:p>
    <w:p w:rsidR="00BF5CBC" w:rsidP="000410FA" w:rsidRDefault="007E1253" w14:paraId="7236C901" w14:textId="40850697">
      <w:pPr>
        <w:pStyle w:val="BodyText"/>
        <w:numPr>
          <w:ilvl w:val="0"/>
          <w:numId w:val="10"/>
        </w:numPr>
      </w:pPr>
      <w:r>
        <w:t>In the “Game” mode, the user can use all available keys. Arrow keys will change the weapon’s aim, while the “W”, “A”, “S”, “D” keys will navigate the player’s character. The “P” key will move the game into “Pause” mode, and the “R”, “Q”, and “Shift + Q” keys will keep their functionality. The Space Bar will shoot the weapon.</w:t>
      </w:r>
    </w:p>
    <w:p w:rsidRPr="007E1253" w:rsidR="00BF5CBC" w:rsidP="00163C09" w:rsidRDefault="00BF5CBC" w14:paraId="74FF7926" w14:textId="6DA43595">
      <w:pPr>
        <w:pStyle w:val="BodyText"/>
      </w:pPr>
    </w:p>
    <w:p w:rsidR="007E1253" w:rsidP="00E82B88" w:rsidRDefault="007E1253" w14:paraId="17249D4F" w14:textId="1A392396">
      <w:pPr>
        <w:pStyle w:val="Heading2"/>
        <w:numPr>
          <w:ilvl w:val="2"/>
          <w:numId w:val="5"/>
        </w:numPr>
      </w:pPr>
      <w:bookmarkStart w:name="_Toc475808107" w:id="16"/>
      <w:r>
        <w:t>Site Adaptation Requirements</w:t>
      </w:r>
      <w:bookmarkEnd w:id="16"/>
    </w:p>
    <w:p w:rsidR="00BF5CBC" w:rsidP="00163C09" w:rsidRDefault="00BF5CBC" w14:paraId="7432402A" w14:textId="77777777">
      <w:pPr>
        <w:pStyle w:val="BodyText"/>
      </w:pPr>
      <w:proofErr w:type="spellStart"/>
      <w:r>
        <w:t>a</w:t>
      </w:r>
      <w:proofErr w:type="spellEnd"/>
      <w:r>
        <w:t>)</w:t>
      </w:r>
      <w:r>
        <w:tab/>
      </w:r>
      <w:r>
        <w:t>The data initialization will be done in the same way for every deployment since there will be no difference when the application will be deployed into identical Java Virtual Machines.  During the menu state, the texture files and menu music will be retrieved from the aspects file of the game.  During the play state, the map and player figures will be rendered from the selected pre-existing map file before the game starts.  There will be additional components which will procedurally be required, like sound and visual effect files.  This data will be rendered real-time since their timing and locations are unknown beforehand.</w:t>
      </w:r>
    </w:p>
    <w:p w:rsidR="007E1253" w:rsidP="00163C09" w:rsidRDefault="00BF5CBC" w14:paraId="70219FFF" w14:textId="5EA4517A">
      <w:pPr>
        <w:pStyle w:val="BodyText"/>
      </w:pPr>
      <w:r>
        <w:t>b)</w:t>
      </w:r>
      <w:r>
        <w:tab/>
      </w:r>
      <w:r>
        <w:t>Since our application will not change functionality in different areas of deployment, we will not have any specific mission-related features.</w:t>
      </w:r>
    </w:p>
    <w:p w:rsidR="00BF5CBC" w:rsidP="00BF5CBC" w:rsidRDefault="00BF5CBC" w14:paraId="7E849E1C" w14:textId="493CC710">
      <w:pPr>
        <w:pStyle w:val="Heading2"/>
      </w:pPr>
      <w:bookmarkStart w:name="_Toc475808108" w:id="17"/>
      <w:r>
        <w:lastRenderedPageBreak/>
        <w:t>Product Functions</w:t>
      </w:r>
      <w:bookmarkEnd w:id="17"/>
    </w:p>
    <w:p w:rsidRPr="007874F1" w:rsidR="007874F1" w:rsidP="007C28AD" w:rsidRDefault="007C28AD" w14:paraId="120AF6D2" w14:textId="2E02E51C">
      <w:pPr>
        <w:pStyle w:val="Caption"/>
      </w:pPr>
      <w:r>
        <w:t>Figure 7</w:t>
      </w:r>
      <w:r w:rsidR="004252A7">
        <w:t xml:space="preserve"> Use Case Diagram</w:t>
      </w:r>
    </w:p>
    <w:p w:rsidR="007874F1" w:rsidP="00163C09" w:rsidRDefault="007874F1" w14:paraId="00923003" w14:textId="0FB7611E">
      <w:pPr>
        <w:pStyle w:val="BodyText"/>
      </w:pPr>
      <w:r>
        <w:rPr>
          <w:noProof/>
          <w:lang w:val="en-GB" w:eastAsia="en-GB"/>
        </w:rPr>
        <w:drawing>
          <wp:anchor distT="0" distB="0" distL="114300" distR="114300" simplePos="0" relativeHeight="251659264" behindDoc="0" locked="0" layoutInCell="1" allowOverlap="1" wp14:anchorId="79387AE4" wp14:editId="3FB1DF49">
            <wp:simplePos x="0" y="0"/>
            <wp:positionH relativeFrom="column">
              <wp:posOffset>337820</wp:posOffset>
            </wp:positionH>
            <wp:positionV relativeFrom="paragraph">
              <wp:posOffset>66675</wp:posOffset>
            </wp:positionV>
            <wp:extent cx="4502785" cy="2728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pdf"/>
                    <pic:cNvPicPr/>
                  </pic:nvPicPr>
                  <pic:blipFill rotWithShape="1">
                    <a:blip r:embed="rId16">
                      <a:extLst>
                        <a:ext uri="{28A0092B-C50C-407E-A947-70E740481C1C}">
                          <a14:useLocalDpi xmlns:a14="http://schemas.microsoft.com/office/drawing/2010/main" val="0"/>
                        </a:ext>
                      </a:extLst>
                    </a:blip>
                    <a:srcRect l="-1475" t="9120" r="1475" b="36676"/>
                    <a:stretch/>
                  </pic:blipFill>
                  <pic:spPr bwMode="auto">
                    <a:xfrm>
                      <a:off x="0" y="0"/>
                      <a:ext cx="4502785" cy="2728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74F1" w:rsidP="00163C09" w:rsidRDefault="007874F1" w14:paraId="1240D04D" w14:textId="03F60200">
      <w:pPr>
        <w:pStyle w:val="BodyText"/>
      </w:pPr>
    </w:p>
    <w:p w:rsidRPr="007874F1" w:rsidR="007874F1" w:rsidP="00163C09" w:rsidRDefault="007874F1" w14:paraId="0348931F" w14:textId="05EE099C">
      <w:pPr>
        <w:pStyle w:val="BodyText"/>
      </w:pPr>
    </w:p>
    <w:p w:rsidR="00B71C01" w:rsidP="00163C09" w:rsidRDefault="00B71C01" w14:paraId="12C7C4A5" w14:textId="77777777">
      <w:pPr>
        <w:pStyle w:val="BodyText"/>
      </w:pPr>
    </w:p>
    <w:p w:rsidR="00B71C01" w:rsidP="00163C09" w:rsidRDefault="00B71C01" w14:paraId="14CFA458" w14:textId="77777777">
      <w:pPr>
        <w:pStyle w:val="BodyText"/>
      </w:pPr>
    </w:p>
    <w:p w:rsidR="00B71C01" w:rsidP="00163C09" w:rsidRDefault="00B71C01" w14:paraId="7CE0727F" w14:textId="77777777">
      <w:pPr>
        <w:pStyle w:val="BodyText"/>
      </w:pPr>
    </w:p>
    <w:p w:rsidR="00B71C01" w:rsidP="00163C09" w:rsidRDefault="00B71C01" w14:paraId="49956A9F" w14:textId="77777777">
      <w:pPr>
        <w:pStyle w:val="BodyText"/>
      </w:pPr>
    </w:p>
    <w:p w:rsidR="00B71C01" w:rsidP="00163C09" w:rsidRDefault="00B71C01" w14:paraId="0428329A" w14:textId="77777777">
      <w:pPr>
        <w:pStyle w:val="BodyText"/>
      </w:pPr>
    </w:p>
    <w:p w:rsidR="00B71C01" w:rsidP="00163C09" w:rsidRDefault="00B71C01" w14:paraId="1529F372" w14:textId="77777777">
      <w:pPr>
        <w:pStyle w:val="BodyText"/>
      </w:pPr>
    </w:p>
    <w:p w:rsidR="00B71C01" w:rsidP="00163C09" w:rsidRDefault="00B71C01" w14:paraId="056D2A6B" w14:textId="77777777">
      <w:pPr>
        <w:pStyle w:val="BodyText"/>
      </w:pPr>
    </w:p>
    <w:p w:rsidR="00B71C01" w:rsidP="00163C09" w:rsidRDefault="00B71C01" w14:paraId="480101B8" w14:textId="77777777">
      <w:pPr>
        <w:pStyle w:val="BodyText"/>
      </w:pPr>
    </w:p>
    <w:p w:rsidRPr="00163C09" w:rsidR="00BF5CBC" w:rsidP="00163C09" w:rsidRDefault="004F2D4D" w14:paraId="208655DD" w14:textId="7381FC52">
      <w:pPr>
        <w:pStyle w:val="BodyText"/>
      </w:pPr>
      <w:r w:rsidRPr="00163C09">
        <w:t>The program will allow users to start the game, pick an avatar for themselves in that game, and choose a map to play on. While playing, users may choose a weapon to attack other players with, attack other players with the weapon, and move around on the map. Players may save the current game if it is incomplete, and load earlier game instances to play.</w:t>
      </w:r>
    </w:p>
    <w:p w:rsidR="00AA7E2A" w:rsidP="00163C09" w:rsidRDefault="00DE1E48" w14:paraId="5F1FB0C8" w14:textId="0EC8EAF6">
      <w:pPr>
        <w:pStyle w:val="BodyText"/>
      </w:pPr>
      <w:r>
        <w:t xml:space="preserve">Save Game: </w:t>
      </w:r>
      <w:r w:rsidR="00484311">
        <w:t>Player</w:t>
      </w:r>
      <w:r w:rsidR="00B507CE">
        <w:t xml:space="preserve"> </w:t>
      </w:r>
      <w:r w:rsidR="00484311">
        <w:t>s</w:t>
      </w:r>
      <w:r>
        <w:t xml:space="preserve">aves the game state to be retrieved later. </w:t>
      </w:r>
      <w:r w:rsidR="0064080A">
        <w:t>User can rename their save files.  By default, date of saving time will be added.</w:t>
      </w:r>
    </w:p>
    <w:p w:rsidR="0064080A" w:rsidP="00163C09" w:rsidRDefault="0064080A" w14:paraId="6CAD0D23" w14:textId="33DDF10A">
      <w:pPr>
        <w:pStyle w:val="BodyText"/>
      </w:pPr>
      <w:r>
        <w:t xml:space="preserve">Load Game: </w:t>
      </w:r>
      <w:r w:rsidR="00484311">
        <w:t>Player l</w:t>
      </w:r>
      <w:r>
        <w:t>oads the previously saved game state</w:t>
      </w:r>
      <w:r w:rsidR="00123352">
        <w:t xml:space="preserve">. </w:t>
      </w:r>
      <w:r>
        <w:t xml:space="preserve"> </w:t>
      </w:r>
    </w:p>
    <w:p w:rsidR="00474A6B" w:rsidP="00163C09" w:rsidRDefault="00474A6B" w14:paraId="4231C6EF" w14:textId="5165B0A2">
      <w:pPr>
        <w:pStyle w:val="BodyText"/>
      </w:pPr>
      <w:r>
        <w:t xml:space="preserve">Move Character: </w:t>
      </w:r>
      <w:r w:rsidR="00432779">
        <w:t>Makes the character initiate physical interactions with its</w:t>
      </w:r>
      <w:r w:rsidR="001C03C8">
        <w:t xml:space="preserve"> surroundings.  Player may chang</w:t>
      </w:r>
      <w:r w:rsidR="00F218D5">
        <w:t>e character position</w:t>
      </w:r>
      <w:r w:rsidR="00432779">
        <w:t xml:space="preserve"> on the map during this case.</w:t>
      </w:r>
    </w:p>
    <w:p w:rsidR="00484311" w:rsidP="00163C09" w:rsidRDefault="00D3577B" w14:paraId="1FBB30F8" w14:textId="77777777">
      <w:pPr>
        <w:pStyle w:val="BodyText"/>
      </w:pPr>
      <w:r>
        <w:t xml:space="preserve">Shoot: </w:t>
      </w:r>
      <w:r w:rsidR="001B7AB6">
        <w:t xml:space="preserve">Allows the player to attack inactive players.  During this case, player can not initiate movement.  </w:t>
      </w:r>
    </w:p>
    <w:p w:rsidR="00AE199F" w:rsidP="00163C09" w:rsidRDefault="00484311" w14:paraId="1099934B" w14:textId="190F9CE4">
      <w:pPr>
        <w:pStyle w:val="BodyText"/>
      </w:pPr>
      <w:r>
        <w:t xml:space="preserve">Choose Map: </w:t>
      </w:r>
      <w:r w:rsidR="00AE199F">
        <w:t>Player chooses one of predetermined maps to be used in game case.</w:t>
      </w:r>
    </w:p>
    <w:p w:rsidR="00AE199F" w:rsidP="00163C09" w:rsidRDefault="00B507CE" w14:paraId="07028B95" w14:textId="5E15F9E1">
      <w:pPr>
        <w:pStyle w:val="BodyText"/>
      </w:pPr>
      <w:r>
        <w:t>Select Emoji:  Players choose their avatars, which will be used by individual players during game case.</w:t>
      </w:r>
    </w:p>
    <w:p w:rsidR="00F37F6F" w:rsidP="00163C09" w:rsidRDefault="00F37F6F" w14:paraId="392EBEAA" w14:textId="5350823C">
      <w:pPr>
        <w:pStyle w:val="BodyText"/>
      </w:pPr>
      <w:r>
        <w:t xml:space="preserve">Write Name: </w:t>
      </w:r>
      <w:r w:rsidR="00927BF7">
        <w:t>Players choose their names, which will be used by individual players during game case.</w:t>
      </w:r>
    </w:p>
    <w:p w:rsidR="00163C09" w:rsidP="00163C09" w:rsidRDefault="004F14B2" w14:paraId="517BA2B6" w14:textId="78497378">
      <w:pPr>
        <w:pStyle w:val="BodyText"/>
      </w:pPr>
      <w:r>
        <w:t>Pause t</w:t>
      </w:r>
      <w:r w:rsidR="00927BF7">
        <w:t xml:space="preserve">he Game: </w:t>
      </w:r>
      <w:r w:rsidR="001B26A1">
        <w:t>Player pauses the game to be resumed by the player at a desired time.</w:t>
      </w:r>
    </w:p>
    <w:p w:rsidR="00D10926" w:rsidP="00163C09" w:rsidRDefault="00D10926" w14:paraId="0821770A" w14:textId="77777777">
      <w:pPr>
        <w:pStyle w:val="BodyText"/>
      </w:pPr>
    </w:p>
    <w:p w:rsidR="00D10926" w:rsidP="00163C09" w:rsidRDefault="00D10926" w14:paraId="06E06772" w14:textId="77777777">
      <w:pPr>
        <w:pStyle w:val="BodyText"/>
      </w:pPr>
    </w:p>
    <w:p w:rsidR="00D10926" w:rsidP="00163C09" w:rsidRDefault="00D10926" w14:paraId="69ED255A" w14:textId="77777777">
      <w:pPr>
        <w:pStyle w:val="BodyText"/>
      </w:pPr>
    </w:p>
    <w:p w:rsidR="00D10926" w:rsidP="00163C09" w:rsidRDefault="00D10926" w14:paraId="3A21601A" w14:textId="77777777">
      <w:pPr>
        <w:pStyle w:val="BodyText"/>
      </w:pPr>
    </w:p>
    <w:p w:rsidR="005917A5" w:rsidP="00163C09" w:rsidRDefault="005917A5" w14:paraId="539F149A" w14:textId="77777777">
      <w:pPr>
        <w:pStyle w:val="BodyText"/>
      </w:pPr>
    </w:p>
    <w:p w:rsidR="00D10926" w:rsidP="00D10926" w:rsidRDefault="00D10926" w14:paraId="70CCCD0B" w14:textId="4EA76D85">
      <w:pPr>
        <w:pStyle w:val="Heading2"/>
      </w:pPr>
      <w:r>
        <w:t>Use Case Scenarios</w:t>
      </w:r>
    </w:p>
    <w:p w:rsidR="00646D21" w:rsidP="00646D21" w:rsidRDefault="00646D21" w14:paraId="39ADB881" w14:textId="777C68E0">
      <w:pPr>
        <w:pStyle w:val="BodyText"/>
      </w:pPr>
      <w:r>
        <w:t xml:space="preserve">Once all users have registered their characters and the game has started, the system can </w:t>
      </w:r>
      <w:r w:rsidR="00ED5E65">
        <w:t>be</w:t>
      </w:r>
      <w:r>
        <w:t xml:space="preserve"> in the game state.</w:t>
      </w:r>
    </w:p>
    <w:p w:rsidR="00646D21" w:rsidP="00646D21" w:rsidRDefault="00646D21" w14:paraId="0B943F7A" w14:textId="5AC9B339">
      <w:pPr>
        <w:pStyle w:val="BodyText"/>
      </w:pPr>
      <w:r>
        <w:t>Turns will cycle through the list of players. The player with the current turn will have 30 seconds until the turn switches onto the next player in the list.</w:t>
      </w:r>
    </w:p>
    <w:p w:rsidR="00F066DF" w:rsidP="00F066DF" w:rsidRDefault="00F066DF" w14:paraId="5549FF23" w14:textId="787055F7">
      <w:pPr>
        <w:pStyle w:val="Heading2"/>
        <w:numPr>
          <w:ilvl w:val="2"/>
          <w:numId w:val="5"/>
        </w:numPr>
      </w:pPr>
      <w:r>
        <w:t>Move Scenario</w:t>
      </w:r>
    </w:p>
    <w:p w:rsidR="00646D21" w:rsidP="00646D21" w:rsidRDefault="00646D21" w14:paraId="213E5710" w14:textId="6026D240">
      <w:pPr>
        <w:pStyle w:val="BodyText"/>
      </w:pPr>
      <w:r>
        <w:t xml:space="preserve">To show this </w:t>
      </w:r>
      <w:r w:rsidR="00F066DF">
        <w:t>scenario</w:t>
      </w:r>
      <w:r>
        <w:t xml:space="preserve">, we will assume the player pressed the "A" key to move to the left. If the player is on an open ground in the map, the displayed character shall move one position to </w:t>
      </w:r>
      <w:r w:rsidR="00F066DF">
        <w:t>the</w:t>
      </w:r>
      <w:r w:rsidR="00ED5E65">
        <w:t xml:space="preserve"> left of its current position.</w:t>
      </w:r>
    </w:p>
    <w:p w:rsidR="00F066DF" w:rsidP="00F066DF" w:rsidRDefault="00F066DF" w14:paraId="4F299FF4" w14:textId="41C732FD">
      <w:pPr>
        <w:pStyle w:val="Heading2"/>
        <w:numPr>
          <w:ilvl w:val="2"/>
          <w:numId w:val="5"/>
        </w:numPr>
      </w:pPr>
      <w:r>
        <w:t>Cornered Scenario</w:t>
      </w:r>
    </w:p>
    <w:p w:rsidR="00646D21" w:rsidP="00646D21" w:rsidRDefault="00646D21" w14:paraId="376301F3" w14:textId="5CD23876">
      <w:pPr>
        <w:pStyle w:val="BodyText"/>
      </w:pPr>
      <w:r>
        <w:t xml:space="preserve">To show this </w:t>
      </w:r>
      <w:r w:rsidR="00F066DF">
        <w:t>scenario</w:t>
      </w:r>
      <w:r>
        <w:t>, we will assume the player pressed the "A" key to move to the left. If the player is on the map but immediately to the left of the player is the end of the map, then pressing the A key will make no difference and the displayed character will remain at its current position. This applies if the player presses the W key and is at the top of the map, S key and at the bottom, and D key if at the right.</w:t>
      </w:r>
    </w:p>
    <w:p w:rsidR="00646D21" w:rsidP="00646D21" w:rsidRDefault="00646D21" w14:paraId="209041AD" w14:textId="57A3BB2A">
      <w:pPr>
        <w:pStyle w:val="BodyText"/>
      </w:pPr>
      <w:r>
        <w:t>The player may also be cornered if they are in a position on the map adjacent to an obstruction (such as a big boulder on a nature map), and try to move in th</w:t>
      </w:r>
      <w:r w:rsidR="00ED5E65">
        <w:t>e direction of the obstruction.</w:t>
      </w:r>
    </w:p>
    <w:p w:rsidR="005D0D9D" w:rsidP="005D0D9D" w:rsidRDefault="005D0D9D" w14:paraId="788C613F" w14:textId="6DBBD228">
      <w:pPr>
        <w:pStyle w:val="Heading2"/>
        <w:numPr>
          <w:ilvl w:val="2"/>
          <w:numId w:val="5"/>
        </w:numPr>
      </w:pPr>
      <w:r>
        <w:t>Attack Scenario</w:t>
      </w:r>
    </w:p>
    <w:p w:rsidR="00646D21" w:rsidP="00646D21" w:rsidRDefault="00646D21" w14:paraId="707323EB" w14:noSpellErr="1" w14:textId="5A6E307A">
      <w:pPr>
        <w:pStyle w:val="BodyText"/>
      </w:pPr>
      <w:r w:rsidR="0C83A573">
        <w:rPr/>
        <w:t xml:space="preserve">When a player is the active player, they may attack another player. They will have a list of weapons provided to them, and they may cycle to the next available weapon using the C key. A weapon will be made unavailable if it has no ammo. The player may adjust where they are aiming using the arrow keys, so if they press the right arrow key the weapon will be aimed to the right, and then pressing the up key will incline the aim. The left and right keys will change the aim to their own respective directions. The aim is represented onscreen by an arrow displayed by the system. The user then presses the space key to shoot (he will stab if a knife is selected), and the weapon will fire. The intensity of the fire will depend on how long the space key was pressed, with a longer press resulting in a higher intensity. This action will decrease the weapon's ammo and will also end the player's turn. The fired projectile, if the weapon is a gun, will land according to where the user aimed it and the amount of intensity used, and will damage everything around it by decreasing the health of the struck player and </w:t>
      </w:r>
      <w:r w:rsidR="0C83A573">
        <w:rPr/>
        <w:t>destroyin</w:t>
      </w:r>
      <w:r w:rsidR="0C83A573">
        <w:rPr/>
        <w:t>g</w:t>
      </w:r>
      <w:r w:rsidR="0C83A573">
        <w:rPr/>
        <w:t xml:space="preserve"> the adjacent destroyable map. A player has no option to defend themselves from an attack during another player's turn.</w:t>
      </w:r>
    </w:p>
    <w:p w:rsidR="005D0D9D" w:rsidP="005D0D9D" w:rsidRDefault="005D0D9D" w14:paraId="597A2823" w14:textId="6D28860B">
      <w:pPr>
        <w:pStyle w:val="Heading2"/>
        <w:numPr>
          <w:ilvl w:val="2"/>
          <w:numId w:val="5"/>
        </w:numPr>
      </w:pPr>
      <w:r>
        <w:t>Die Scenario</w:t>
      </w:r>
    </w:p>
    <w:p w:rsidR="00646D21" w:rsidP="00646D21" w:rsidRDefault="00646D21" w14:paraId="678A519A" w14:textId="106C310E">
      <w:pPr>
        <w:pStyle w:val="BodyText"/>
      </w:pPr>
      <w:r>
        <w:t>When a player has been hit by a weapon, damage decreases the player's health. If the damage delivered is greater than the player's health, the player will die. The player's character will disappear from the map, and the character will be removed</w:t>
      </w:r>
      <w:r w:rsidR="00ED5E65">
        <w:t xml:space="preserve"> from the available characters.</w:t>
      </w:r>
    </w:p>
    <w:p w:rsidR="005D0D9D" w:rsidP="005D0D9D" w:rsidRDefault="005D0D9D" w14:paraId="46AB3F12" w14:textId="27028A9F">
      <w:pPr>
        <w:pStyle w:val="Heading2"/>
        <w:numPr>
          <w:ilvl w:val="2"/>
          <w:numId w:val="5"/>
        </w:numPr>
      </w:pPr>
      <w:r>
        <w:t>Power-Up Scenario</w:t>
      </w:r>
    </w:p>
    <w:p w:rsidR="0037048E" w:rsidP="00646D21" w:rsidRDefault="00646D21" w14:paraId="6C9D4AF0" w14:textId="2A13A5E9">
      <w:pPr>
        <w:pStyle w:val="BodyText"/>
      </w:pPr>
      <w:r>
        <w:t>This scenario is triggered if a player enters a position where a power-up icon is placed. The player-up icon disappears and the player's statistics display the change brought about, if there is any such change. For example, an increase in health will increase the health bar of the player, while an ammo increase will show no explicit change.</w:t>
      </w:r>
    </w:p>
    <w:p w:rsidRPr="0037048E" w:rsidR="0037048E" w:rsidP="0037048E" w:rsidRDefault="0037048E" w14:paraId="6950C874" w14:textId="77777777">
      <w:pPr>
        <w:pStyle w:val="BodyText"/>
      </w:pPr>
    </w:p>
    <w:p w:rsidRPr="00163C09" w:rsidR="00D10926" w:rsidP="00163C09" w:rsidRDefault="00D10926" w14:paraId="30E8DF57" w14:textId="77777777">
      <w:pPr>
        <w:pStyle w:val="BodyText"/>
      </w:pPr>
    </w:p>
    <w:p w:rsidR="004F2D4D" w:rsidP="004F2D4D" w:rsidRDefault="004F2D4D" w14:paraId="62EC553D" w14:textId="276EE8D4">
      <w:pPr>
        <w:pStyle w:val="Heading2"/>
      </w:pPr>
      <w:bookmarkStart w:name="_Toc475808109" w:id="18"/>
      <w:r>
        <w:t xml:space="preserve">User </w:t>
      </w:r>
      <w:r w:rsidR="00E40150">
        <w:t>Characteristics</w:t>
      </w:r>
      <w:bookmarkEnd w:id="18"/>
    </w:p>
    <w:p w:rsidR="004F2D4D" w:rsidP="00163C09" w:rsidRDefault="005321F5" w14:paraId="4B830154" w14:textId="4E12B88A">
      <w:pPr>
        <w:pStyle w:val="BodyText"/>
      </w:pPr>
      <w:r>
        <w:tab/>
      </w:r>
      <w:r w:rsidRPr="005321F5">
        <w:t>The game requires the user to have basic knowledge on how to use a keyboard. Other than that, no technical expertise, special knowledge, or extensive experience is required. The game is designed to be intuitive and easy to understand for new players.</w:t>
      </w:r>
    </w:p>
    <w:p w:rsidR="005321F5" w:rsidP="005321F5" w:rsidRDefault="005321F5" w14:paraId="4336E29C" w14:textId="5426BA22">
      <w:pPr>
        <w:pStyle w:val="Heading2"/>
      </w:pPr>
      <w:bookmarkStart w:name="_Toc475808110" w:id="19"/>
      <w:r>
        <w:t>Constraints</w:t>
      </w:r>
      <w:bookmarkEnd w:id="19"/>
    </w:p>
    <w:p w:rsidR="00281E16" w:rsidP="00163C09" w:rsidRDefault="000C31AB" w14:paraId="21D1BD54" w14:textId="6FC35BCC">
      <w:pPr>
        <w:pStyle w:val="BodyText"/>
      </w:pPr>
      <w:r w:rsidRPr="000C31AB">
        <w:t>Developers must create the game in Java.</w:t>
      </w:r>
    </w:p>
    <w:p w:rsidRPr="005321F5" w:rsidR="000C31AB" w:rsidP="000C31AB" w:rsidRDefault="000C31AB" w14:paraId="5C04DE55" w14:textId="1206F35D">
      <w:pPr>
        <w:pStyle w:val="Heading2"/>
      </w:pPr>
      <w:bookmarkStart w:name="_Toc475808111" w:id="20"/>
      <w:r>
        <w:t>Assumptions and Dependencies</w:t>
      </w:r>
      <w:bookmarkEnd w:id="20"/>
    </w:p>
    <w:p w:rsidR="000C31AB" w:rsidP="00163C09" w:rsidRDefault="000C31AB" w14:paraId="79178330" w14:textId="77777777">
      <w:pPr>
        <w:pStyle w:val="BodyText"/>
      </w:pPr>
      <w:r>
        <w:t xml:space="preserve">We are expecting that the game is designed for computers with regular functioning keyboards with ISO or US layout which possesses the required keys for users to communicate the game.  </w:t>
      </w:r>
    </w:p>
    <w:p w:rsidR="000C31AB" w:rsidP="00163C09" w:rsidRDefault="000C31AB" w14:paraId="1610AE1E" w14:textId="54501529">
      <w:pPr>
        <w:pStyle w:val="BodyText"/>
      </w:pPr>
      <w:r>
        <w:tab/>
      </w:r>
      <w:r>
        <w:t>We are expecting that the game is designed for multi-color and multi-dimensional screens with a size such that gameplay is user-friendly.</w:t>
      </w:r>
    </w:p>
    <w:p w:rsidR="005321F5" w:rsidP="00163C09" w:rsidRDefault="000C31AB" w14:paraId="5700249C" w14:textId="4429D2AC">
      <w:pPr>
        <w:pStyle w:val="BodyText"/>
      </w:pPr>
      <w:r>
        <w:tab/>
      </w:r>
      <w:r>
        <w:t>We are expecting that the game is developed using an up-to-date Java version to avoid version conflicts.</w:t>
      </w:r>
    </w:p>
    <w:p w:rsidR="007048C9" w:rsidP="007048C9" w:rsidRDefault="007048C9" w14:paraId="272C3AA5" w14:textId="58B30833">
      <w:pPr>
        <w:pStyle w:val="Heading2"/>
      </w:pPr>
      <w:bookmarkStart w:name="_Toc475808112" w:id="21"/>
      <w:r>
        <w:t>Apportioning the Requirements</w:t>
      </w:r>
      <w:bookmarkEnd w:id="21"/>
    </w:p>
    <w:p w:rsidR="007048C9" w:rsidP="00163C09" w:rsidRDefault="007048C9" w14:paraId="1D276D9D" w14:textId="77777777">
      <w:pPr>
        <w:pStyle w:val="BodyText"/>
      </w:pPr>
      <w:r>
        <w:tab/>
      </w:r>
      <w:r>
        <w:t xml:space="preserve">If the up-to-date Java version of the development time requires different hardware and software constraints (like </w:t>
      </w:r>
      <w:proofErr w:type="spellStart"/>
      <w:r>
        <w:t>macOS</w:t>
      </w:r>
      <w:proofErr w:type="spellEnd"/>
      <w:r>
        <w:t xml:space="preserve"> losing support), requirements may change at the time.</w:t>
      </w:r>
    </w:p>
    <w:p w:rsidR="00E46FAC" w:rsidP="00163C09" w:rsidRDefault="007048C9" w14:paraId="442420A1" w14:textId="21B5B0B4">
      <w:pPr>
        <w:pStyle w:val="BodyText"/>
      </w:pPr>
      <w:r>
        <w:tab/>
      </w:r>
      <w:r>
        <w:t>If the up-to-date computer communication technologies render the use of a keyboard, speaker, or display interfaces obsolete; different types of I/O with the user should be implemented.</w:t>
      </w:r>
    </w:p>
    <w:p w:rsidRPr="00C64910" w:rsidR="00C64910" w:rsidP="00C64910" w:rsidRDefault="00614559" w14:paraId="572A8AB1" w14:textId="1F66F6D0">
      <w:pPr>
        <w:pStyle w:val="Heading1"/>
      </w:pPr>
      <w:bookmarkStart w:name="_Toc475808113" w:id="22"/>
      <w:r>
        <w:t>Specific Requirements</w:t>
      </w:r>
      <w:bookmarkEnd w:id="22"/>
    </w:p>
    <w:p w:rsidR="005A678F" w:rsidP="00406E45" w:rsidRDefault="006F1C9C" w14:paraId="6155EF0E" w14:textId="7298C28E">
      <w:pPr>
        <w:pStyle w:val="Heading2"/>
      </w:pPr>
      <w:bookmarkStart w:name="_Toc475808114" w:id="23"/>
      <w:r>
        <w:t>External Interface Requirements</w:t>
      </w:r>
      <w:bookmarkEnd w:id="23"/>
    </w:p>
    <w:p w:rsidR="00025F47" w:rsidP="00E82B88" w:rsidRDefault="00025F47" w14:paraId="07F6356D" w14:textId="6E9B05B8">
      <w:pPr>
        <w:pStyle w:val="Heading2"/>
        <w:numPr>
          <w:ilvl w:val="2"/>
          <w:numId w:val="5"/>
        </w:numPr>
      </w:pPr>
      <w:bookmarkStart w:name="_Toc475808115" w:id="24"/>
      <w:r>
        <w:t>User Interfaces</w:t>
      </w:r>
      <w:bookmarkEnd w:id="24"/>
    </w:p>
    <w:p w:rsidRPr="00163C09" w:rsidR="00025F47" w:rsidP="00163C09" w:rsidRDefault="00025F47" w14:paraId="3777BF64" w14:textId="2A7A96A5">
      <w:pPr>
        <w:pStyle w:val="BodyText"/>
      </w:pPr>
      <w:r w:rsidRPr="00163C09">
        <w:t xml:space="preserve">    The system starts a window in Java and waits for keyboard inputs from the user to change the game state. Different commands work in different states, and so not all keys work in every part of the game. For example, the ASDW commands will not work for the menu state.</w:t>
      </w:r>
    </w:p>
    <w:p w:rsidRPr="00163C09" w:rsidR="003139F3" w:rsidP="00E82B88" w:rsidRDefault="003139F3" w14:paraId="1A0C1A68" w14:textId="5E63A452">
      <w:pPr>
        <w:pStyle w:val="Heading2"/>
        <w:numPr>
          <w:ilvl w:val="2"/>
          <w:numId w:val="5"/>
        </w:numPr>
      </w:pPr>
      <w:bookmarkStart w:name="_Toc475808116" w:id="25"/>
      <w:r w:rsidRPr="00163C09">
        <w:t>Hardware Interfaces</w:t>
      </w:r>
      <w:bookmarkEnd w:id="25"/>
    </w:p>
    <w:p w:rsidRPr="00163C09" w:rsidR="00FC63FB" w:rsidP="00163C09" w:rsidRDefault="00115C8C" w14:paraId="4ADC2DF7" w14:textId="19D8AA94">
      <w:pPr>
        <w:pStyle w:val="BodyText"/>
      </w:pPr>
      <w:r w:rsidRPr="00163C09">
        <w:t xml:space="preserve">The three pieces of hardware in the system will be a keyboard, speakers, and a monitor. The keyboard will allow users to enter commands to be interpreted by the game, and the changes will work in real-time. The speakers will play sounds related to the gameplay </w:t>
      </w:r>
      <w:proofErr w:type="gramStart"/>
      <w:r w:rsidRPr="00163C09">
        <w:t>in order to</w:t>
      </w:r>
      <w:proofErr w:type="gramEnd"/>
      <w:r w:rsidRPr="00163C09">
        <w:t xml:space="preserve"> create a better user experience. The monitor will display the game to the user. The monitors and speakers will change depending on the input from the keyboard. </w:t>
      </w:r>
      <w:proofErr w:type="gramStart"/>
      <w:r w:rsidRPr="00163C09">
        <w:t>Both of them</w:t>
      </w:r>
      <w:proofErr w:type="gramEnd"/>
      <w:r w:rsidRPr="00163C09">
        <w:t xml:space="preserve"> will also perform in real-time.</w:t>
      </w:r>
    </w:p>
    <w:p w:rsidR="00890B36" w:rsidP="00890B36" w:rsidRDefault="00890B36" w14:paraId="06DBF5D5" w14:textId="45A49404">
      <w:pPr>
        <w:pStyle w:val="Heading2"/>
      </w:pPr>
      <w:bookmarkStart w:name="_Toc475808119" w:id="26"/>
      <w:r>
        <w:t>Functional Requirements</w:t>
      </w:r>
      <w:bookmarkEnd w:id="26"/>
    </w:p>
    <w:p w:rsidR="00E138B9" w:rsidP="00163C09" w:rsidRDefault="00E138B9" w14:paraId="58E9DDF5" w14:textId="77777777">
      <w:pPr>
        <w:pStyle w:val="BodyText"/>
      </w:pPr>
    </w:p>
    <w:p w:rsidR="00E138B9" w:rsidP="00163C09" w:rsidRDefault="00E138B9" w14:paraId="1EF4DCB1" w14:textId="77777777">
      <w:pPr>
        <w:pStyle w:val="BodyText"/>
      </w:pPr>
    </w:p>
    <w:p w:rsidRPr="00E138B9" w:rsidR="00E138B9" w:rsidP="00163C09" w:rsidRDefault="00E138B9" w14:paraId="4CC00810" w14:textId="7145F264">
      <w:pPr>
        <w:pStyle w:val="BodyText"/>
      </w:pPr>
      <w:r w:rsidRPr="00E138B9">
        <w:t xml:space="preserve">Table </w:t>
      </w:r>
      <w:r w:rsidR="00646D21">
        <w:fldChar w:fldCharType="begin"/>
      </w:r>
      <w:r w:rsidR="00646D21">
        <w:instrText xml:space="preserve"> SEQ Figure \* ARABIC </w:instrText>
      </w:r>
      <w:r w:rsidR="00646D21">
        <w:fldChar w:fldCharType="separate"/>
      </w:r>
      <w:r w:rsidRPr="00E138B9">
        <w:rPr>
          <w:noProof/>
        </w:rPr>
        <w:t>2</w:t>
      </w:r>
      <w:r w:rsidR="00646D21">
        <w:rPr>
          <w:noProof/>
        </w:rPr>
        <w:fldChar w:fldCharType="end"/>
      </w:r>
      <w:r w:rsidRPr="00E138B9">
        <w:t xml:space="preserve"> Keys and their functions</w:t>
      </w:r>
    </w:p>
    <w:tbl>
      <w:tblPr>
        <w:tblStyle w:val="TableGrid"/>
        <w:tblW w:w="0" w:type="auto"/>
        <w:tblLook w:val="04A0" w:firstRow="1" w:lastRow="0" w:firstColumn="1" w:lastColumn="0" w:noHBand="0" w:noVBand="1"/>
      </w:tblPr>
      <w:tblGrid>
        <w:gridCol w:w="4149"/>
        <w:gridCol w:w="4150"/>
      </w:tblGrid>
      <w:tr w:rsidR="00E138B9" w:rsidTr="0C83A573" w14:paraId="7D5A7CC2" w14:textId="77777777">
        <w:tc>
          <w:tcPr>
            <w:tcW w:w="4149" w:type="dxa"/>
            <w:tcMar/>
          </w:tcPr>
          <w:p w:rsidR="00E138B9" w:rsidP="00163C09" w:rsidRDefault="00E138B9" w14:paraId="248FB9ED" w14:textId="53C31D05">
            <w:pPr>
              <w:pStyle w:val="BodyText"/>
            </w:pPr>
            <w:r w:rsidRPr="00E138B9">
              <w:t>Arrow Keys</w:t>
            </w:r>
          </w:p>
        </w:tc>
        <w:tc>
          <w:tcPr>
            <w:tcW w:w="4150" w:type="dxa"/>
            <w:tcMar/>
          </w:tcPr>
          <w:p w:rsidRPr="00163C09" w:rsidR="00E138B9" w:rsidP="00163C09" w:rsidRDefault="00E138B9" w14:paraId="705BD4DF" w14:textId="77777777">
            <w:pPr>
              <w:pStyle w:val="BodyText"/>
            </w:pPr>
            <w:r w:rsidRPr="00163C09">
              <w:t xml:space="preserve">When in the Menu, Load and Choice states, the system shall navigate to the selected </w:t>
            </w:r>
            <w:r w:rsidRPr="00163C09">
              <w:lastRenderedPageBreak/>
              <w:t>option from those that are available. The up key will move it up, the down key will move it down. It will loop through the options. In the Load State, if there are no saved games, no action shall be taken.</w:t>
            </w:r>
          </w:p>
          <w:p w:rsidRPr="00163C09" w:rsidR="00E138B9" w:rsidP="00163C09" w:rsidRDefault="00E138B9" w14:paraId="0E025511" w14:textId="7E02306A">
            <w:pPr>
              <w:pStyle w:val="BodyText"/>
            </w:pPr>
            <w:r w:rsidRPr="00163C09">
              <w:t>When in the Game state, the system shall adjust the direction where the weapon will be fired, and represent an arrow in the direction (showed by a combination of the keys).</w:t>
            </w:r>
          </w:p>
          <w:p w:rsidRPr="00163C09" w:rsidR="00E138B9" w:rsidP="00163C09" w:rsidRDefault="00E138B9" w14:paraId="38DC7AA9" w14:textId="35085436">
            <w:pPr>
              <w:pStyle w:val="BodyText"/>
            </w:pPr>
            <w:r w:rsidRPr="00163C09">
              <w:t>When in the Tutorial state, the system shall scroll up or down through the tutorial depending on which key is pressed.</w:t>
            </w:r>
          </w:p>
        </w:tc>
      </w:tr>
      <w:tr w:rsidR="00E138B9" w:rsidTr="0C83A573" w14:paraId="3DF920F4" w14:textId="77777777">
        <w:tc>
          <w:tcPr>
            <w:tcW w:w="4149" w:type="dxa"/>
            <w:tcMar/>
          </w:tcPr>
          <w:p w:rsidR="00E138B9" w:rsidP="00163C09" w:rsidRDefault="00E138B9" w14:paraId="137116BD" w14:textId="4433B71A">
            <w:pPr>
              <w:pStyle w:val="BodyText"/>
            </w:pPr>
            <w:r w:rsidRPr="00E138B9">
              <w:lastRenderedPageBreak/>
              <w:t>Enter Key</w:t>
            </w:r>
          </w:p>
        </w:tc>
        <w:tc>
          <w:tcPr>
            <w:tcW w:w="4150" w:type="dxa"/>
            <w:tcMar/>
          </w:tcPr>
          <w:p w:rsidRPr="00163C09" w:rsidR="00E138B9" w:rsidP="00163C09" w:rsidRDefault="00E138B9" w14:paraId="21BFB328" w14:textId="77777777">
            <w:pPr>
              <w:pStyle w:val="BodyText"/>
            </w:pPr>
            <w:r w:rsidRPr="00163C09">
              <w:t>When in the Menu, Choice, and Load states, the system shall execute the selected option.</w:t>
            </w:r>
          </w:p>
          <w:p w:rsidRPr="00163C09" w:rsidR="00E138B9" w:rsidP="00163C09" w:rsidRDefault="00E138B9" w14:paraId="748218AA" w14:textId="4E91A97F">
            <w:pPr>
              <w:pStyle w:val="BodyText"/>
            </w:pPr>
            <w:r w:rsidRPr="00163C09">
              <w:t>When in the Save state, the system shall make a new file with the data of the current game along with the name entered by the player, and then return the game to its previous state</w:t>
            </w:r>
          </w:p>
        </w:tc>
      </w:tr>
      <w:tr w:rsidR="00E138B9" w:rsidTr="0C83A573" w14:paraId="042A4761" w14:textId="77777777">
        <w:tc>
          <w:tcPr>
            <w:tcW w:w="4149" w:type="dxa"/>
            <w:tcMar/>
          </w:tcPr>
          <w:p w:rsidR="00E138B9" w:rsidP="00163C09" w:rsidRDefault="00E138B9" w14:paraId="1971F966" w14:textId="44F3BAE3">
            <w:pPr>
              <w:pStyle w:val="BodyText"/>
            </w:pPr>
            <w:r w:rsidRPr="00E138B9">
              <w:t>Space Key</w:t>
            </w:r>
          </w:p>
        </w:tc>
        <w:tc>
          <w:tcPr>
            <w:tcW w:w="4150" w:type="dxa"/>
            <w:tcMar/>
          </w:tcPr>
          <w:p w:rsidRPr="00E138B9" w:rsidR="00E138B9" w:rsidP="00E138B9" w:rsidRDefault="00E138B9" w14:paraId="5DD5D3A7" w14:textId="77777777">
            <w:pPr>
              <w:rPr>
                <w:spacing w:val="10"/>
              </w:rPr>
            </w:pPr>
            <w:r w:rsidRPr="00E138B9">
              <w:rPr>
                <w:spacing w:val="10"/>
              </w:rPr>
              <w:t>When in the Game state, the system shall fire the selected weapon and trigger the appropriate animations and sounds, calculate any updates, and display them to the screen (such as characters hurt/dying or terrain being destroyed).</w:t>
            </w:r>
          </w:p>
          <w:p w:rsidR="00E138B9" w:rsidP="00163C09" w:rsidRDefault="00E138B9" w14:paraId="44797FD7" w14:textId="77777777">
            <w:pPr>
              <w:pStyle w:val="BodyText"/>
            </w:pPr>
          </w:p>
        </w:tc>
      </w:tr>
      <w:tr w:rsidR="00E138B9" w:rsidTr="0C83A573" w14:paraId="0B286636" w14:textId="77777777">
        <w:tc>
          <w:tcPr>
            <w:tcW w:w="4149" w:type="dxa"/>
            <w:tcMar/>
          </w:tcPr>
          <w:p w:rsidR="00E138B9" w:rsidP="00163C09" w:rsidRDefault="00E138B9" w14:paraId="650119C5" w14:textId="1A04CC12">
            <w:pPr>
              <w:pStyle w:val="BodyText"/>
            </w:pPr>
            <w:r w:rsidRPr="00E138B9">
              <w:t>Q Key</w:t>
            </w:r>
          </w:p>
        </w:tc>
        <w:tc>
          <w:tcPr>
            <w:tcW w:w="4150" w:type="dxa"/>
            <w:tcMar/>
          </w:tcPr>
          <w:p w:rsidRPr="00163C09" w:rsidR="00E138B9" w:rsidP="00163C09" w:rsidRDefault="00E138B9" w14:paraId="764689FB" w14:noSpellErr="1" w14:textId="13B42A5C">
            <w:pPr>
              <w:pStyle w:val="BodyText"/>
            </w:pPr>
            <w:r w:rsidR="0C83A573">
              <w:rPr/>
              <w:t>When in the Game, Load, Pause, and Tutorial states, the system shall terminate.</w:t>
            </w:r>
          </w:p>
        </w:tc>
      </w:tr>
      <w:tr w:rsidR="00E138B9" w:rsidTr="0C83A573" w14:paraId="5B2E4DA8" w14:textId="77777777">
        <w:tc>
          <w:tcPr>
            <w:tcW w:w="4149" w:type="dxa"/>
            <w:tcMar/>
          </w:tcPr>
          <w:p w:rsidR="00E138B9" w:rsidP="00163C09" w:rsidRDefault="00E138B9" w14:paraId="27E5DB31" w14:textId="0ADDD657">
            <w:pPr>
              <w:pStyle w:val="BodyText"/>
            </w:pPr>
            <w:r w:rsidRPr="00E138B9">
              <w:t>P Key</w:t>
            </w:r>
          </w:p>
        </w:tc>
        <w:tc>
          <w:tcPr>
            <w:tcW w:w="4150" w:type="dxa"/>
            <w:tcMar/>
          </w:tcPr>
          <w:p w:rsidRPr="00163C09" w:rsidR="00E138B9" w:rsidP="00163C09" w:rsidRDefault="00E138B9" w14:paraId="662A76FD" w14:textId="77777777">
            <w:pPr>
              <w:pStyle w:val="BodyText"/>
            </w:pPr>
            <w:r w:rsidRPr="00163C09">
              <w:t>When in the Game state, the system shall enter the Pause State.</w:t>
            </w:r>
          </w:p>
          <w:p w:rsidRPr="00163C09" w:rsidR="00E138B9" w:rsidP="00163C09" w:rsidRDefault="00E138B9" w14:paraId="3816BBC5" w14:textId="79651953">
            <w:pPr>
              <w:pStyle w:val="BodyText"/>
            </w:pPr>
            <w:r w:rsidRPr="00163C09">
              <w:t>When in the Pause state, the system shall enter the Game State.</w:t>
            </w:r>
          </w:p>
        </w:tc>
      </w:tr>
      <w:tr w:rsidR="00E138B9" w:rsidTr="0C83A573" w14:paraId="2A12E19B" w14:textId="77777777">
        <w:tc>
          <w:tcPr>
            <w:tcW w:w="4149" w:type="dxa"/>
            <w:tcMar/>
          </w:tcPr>
          <w:p w:rsidR="00E138B9" w:rsidP="00163C09" w:rsidRDefault="00E138B9" w14:paraId="1A65FEC0" w14:textId="524CC292">
            <w:pPr>
              <w:pStyle w:val="BodyText"/>
            </w:pPr>
            <w:r w:rsidRPr="00E138B9">
              <w:t>R Key</w:t>
            </w:r>
          </w:p>
        </w:tc>
        <w:tc>
          <w:tcPr>
            <w:tcW w:w="4150" w:type="dxa"/>
            <w:tcMar/>
          </w:tcPr>
          <w:p w:rsidRPr="00163C09" w:rsidR="00E138B9" w:rsidP="00163C09" w:rsidRDefault="00E138B9" w14:paraId="55EAC19F" w14:textId="16062FB5">
            <w:pPr>
              <w:pStyle w:val="BodyText"/>
            </w:pPr>
            <w:r w:rsidRPr="00163C09">
              <w:t>When in the Pause and Game states, the system shall quit the current state and the current game and move to the Menu state.</w:t>
            </w:r>
          </w:p>
        </w:tc>
      </w:tr>
      <w:tr w:rsidR="00CA1C1A" w:rsidTr="0C83A573" w14:paraId="76FA0BA8" w14:textId="77777777">
        <w:tc>
          <w:tcPr>
            <w:tcW w:w="4149" w:type="dxa"/>
            <w:tcMar/>
          </w:tcPr>
          <w:p w:rsidRPr="00E138B9" w:rsidR="00CA1C1A" w:rsidP="00163C09" w:rsidRDefault="00CA1C1A" w14:paraId="314AFAF7" w14:noSpellErr="1" w14:textId="331AD6F0">
            <w:pPr>
              <w:pStyle w:val="BodyText"/>
            </w:pPr>
            <w:r w:rsidR="0C83A573">
              <w:rPr/>
              <w:t xml:space="preserve">Shift + </w:t>
            </w:r>
            <w:r w:rsidR="0C83A573">
              <w:rPr/>
              <w:t>S Key</w:t>
            </w:r>
          </w:p>
        </w:tc>
        <w:tc>
          <w:tcPr>
            <w:tcW w:w="4150" w:type="dxa"/>
            <w:tcMar/>
          </w:tcPr>
          <w:p w:rsidRPr="00163C09" w:rsidR="00CA1C1A" w:rsidP="00163C09" w:rsidRDefault="00CA1C1A" w14:paraId="248AAC20" w14:textId="5BAC5033">
            <w:pPr>
              <w:pStyle w:val="BodyText"/>
            </w:pPr>
            <w:r>
              <w:t xml:space="preserve">When in the game state, the system shall enter the save state.  </w:t>
            </w:r>
          </w:p>
        </w:tc>
      </w:tr>
      <w:tr w:rsidR="00DF4219" w:rsidTr="0C83A573" w14:paraId="5EEFAE95" w14:textId="77777777">
        <w:tc>
          <w:tcPr>
            <w:tcW w:w="4149" w:type="dxa"/>
            <w:tcMar/>
          </w:tcPr>
          <w:p w:rsidR="00DF4219" w:rsidP="00163C09" w:rsidRDefault="00DF4219" w14:paraId="0471C104" w14:textId="2C096A1D">
            <w:pPr>
              <w:pStyle w:val="BodyText"/>
            </w:pPr>
            <w:r>
              <w:t>C Key</w:t>
            </w:r>
          </w:p>
        </w:tc>
        <w:tc>
          <w:tcPr>
            <w:tcW w:w="4150" w:type="dxa"/>
            <w:tcMar/>
          </w:tcPr>
          <w:p w:rsidR="00DF4219" w:rsidP="00163C09" w:rsidRDefault="00DF4219" w14:paraId="1B066224" w14:textId="0038A82A">
            <w:pPr>
              <w:pStyle w:val="BodyText"/>
            </w:pPr>
            <w:r>
              <w:t>When in the game state, the system shall cycle to the next weapon available.</w:t>
            </w:r>
          </w:p>
        </w:tc>
      </w:tr>
      <w:tr w:rsidR="00E138B9" w:rsidTr="0C83A573" w14:paraId="0045AEDD" w14:textId="77777777">
        <w:tc>
          <w:tcPr>
            <w:tcW w:w="4149" w:type="dxa"/>
            <w:tcMar/>
          </w:tcPr>
          <w:p w:rsidR="00E138B9" w:rsidP="00163C09" w:rsidRDefault="00E138B9" w14:paraId="3165BFEA" w14:textId="21379105">
            <w:pPr>
              <w:pStyle w:val="BodyText"/>
            </w:pPr>
            <w:r w:rsidRPr="00E138B9">
              <w:lastRenderedPageBreak/>
              <w:t>Backspace Key</w:t>
            </w:r>
          </w:p>
        </w:tc>
        <w:tc>
          <w:tcPr>
            <w:tcW w:w="4150" w:type="dxa"/>
            <w:tcMar/>
          </w:tcPr>
          <w:p w:rsidRPr="00163C09" w:rsidR="00E138B9" w:rsidP="00163C09" w:rsidRDefault="00E138B9" w14:paraId="27804E39" w14:textId="71406FD4">
            <w:pPr>
              <w:pStyle w:val="BodyText"/>
            </w:pPr>
            <w:r w:rsidRPr="00163C09">
              <w:t>When in the Tutorial and Load states the system shall move back into the Menu state.</w:t>
            </w:r>
          </w:p>
        </w:tc>
      </w:tr>
      <w:tr w:rsidR="00E138B9" w:rsidTr="0C83A573" w14:paraId="202A6F15" w14:textId="77777777">
        <w:tc>
          <w:tcPr>
            <w:tcW w:w="4149" w:type="dxa"/>
            <w:tcMar/>
          </w:tcPr>
          <w:p w:rsidR="00E138B9" w:rsidP="00163C09" w:rsidRDefault="00E138B9" w14:paraId="0C51F2B6" w14:textId="4090F3A4">
            <w:pPr>
              <w:pStyle w:val="BodyText"/>
            </w:pPr>
            <w:r w:rsidRPr="00E138B9">
              <w:t>WASD Keys</w:t>
            </w:r>
          </w:p>
        </w:tc>
        <w:tc>
          <w:tcPr>
            <w:tcW w:w="4150" w:type="dxa"/>
            <w:tcMar/>
          </w:tcPr>
          <w:p w:rsidRPr="00E138B9" w:rsidR="00E138B9" w:rsidP="00E138B9" w:rsidRDefault="00E138B9" w14:paraId="6635415A" w14:textId="6BBDDFAC">
            <w:pPr>
              <w:rPr>
                <w:spacing w:val="10"/>
              </w:rPr>
            </w:pPr>
            <w:r w:rsidRPr="00E138B9">
              <w:rPr>
                <w:spacing w:val="10"/>
              </w:rPr>
              <w:t>When in the Game state, the system updates the location of the active player on the map by a predetermined move amount for the character (this amount may change based on power</w:t>
            </w:r>
            <w:r w:rsidR="00E14830">
              <w:rPr>
                <w:spacing w:val="10"/>
              </w:rPr>
              <w:t>-</w:t>
            </w:r>
            <w:r w:rsidRPr="00E138B9">
              <w:rPr>
                <w:spacing w:val="10"/>
              </w:rPr>
              <w:t>ups acquired by the character). The A key moves the character left on the map, the D key right, the S key down, and the W key up. If there is no space to move (e.g. if the character is against a wall to the left and presses the A key) nothing happens. The changes shall appear real</w:t>
            </w:r>
            <w:r w:rsidR="002601CB">
              <w:rPr>
                <w:spacing w:val="10"/>
              </w:rPr>
              <w:t>-</w:t>
            </w:r>
            <w:r w:rsidRPr="00E138B9">
              <w:rPr>
                <w:spacing w:val="10"/>
              </w:rPr>
              <w:t>time on the screen. In addition to detecting collisions, the system shall also detect if the character moves off a cliff and will calculate and display the appropriate falling motion.</w:t>
            </w:r>
          </w:p>
          <w:p w:rsidR="00E138B9" w:rsidP="00163C09" w:rsidRDefault="00E138B9" w14:paraId="3ED8D9DB" w14:textId="77777777">
            <w:pPr>
              <w:pStyle w:val="BodyText"/>
            </w:pPr>
          </w:p>
        </w:tc>
      </w:tr>
      <w:tr w:rsidR="00E138B9" w:rsidTr="0C83A573" w14:paraId="096EAB02" w14:textId="77777777">
        <w:tc>
          <w:tcPr>
            <w:tcW w:w="4149" w:type="dxa"/>
            <w:tcMar/>
          </w:tcPr>
          <w:p w:rsidRPr="00E138B9" w:rsidR="00E138B9" w:rsidP="00163C09" w:rsidRDefault="00E138B9" w14:paraId="5BB06869" w14:textId="108601D2">
            <w:pPr>
              <w:pStyle w:val="BodyText"/>
            </w:pPr>
            <w:r w:rsidRPr="00E138B9">
              <w:t>Letter and Number Keys</w:t>
            </w:r>
          </w:p>
        </w:tc>
        <w:tc>
          <w:tcPr>
            <w:tcW w:w="4150" w:type="dxa"/>
            <w:tcMar/>
          </w:tcPr>
          <w:p w:rsidRPr="00E138B9" w:rsidR="00E138B9" w:rsidP="00E138B9" w:rsidRDefault="00E138B9" w14:paraId="0582326B" w14:textId="77777777">
            <w:pPr>
              <w:rPr>
                <w:spacing w:val="10"/>
              </w:rPr>
            </w:pPr>
            <w:r w:rsidRPr="00E138B9">
              <w:rPr>
                <w:spacing w:val="10"/>
              </w:rPr>
              <w:t>When in the Save state, the system shall store the input from the user with these keys and save the game in a file with the name.</w:t>
            </w:r>
          </w:p>
          <w:p w:rsidR="00E138B9" w:rsidP="00E138B9" w:rsidRDefault="00E138B9" w14:paraId="6C072D6D" w14:textId="77777777">
            <w:pPr>
              <w:rPr>
                <w:spacing w:val="10"/>
              </w:rPr>
            </w:pPr>
          </w:p>
          <w:p w:rsidRPr="00E138B9" w:rsidR="00E138B9" w:rsidP="00E138B9" w:rsidRDefault="00E138B9" w14:paraId="6ED4E00D" w14:textId="5545A63C">
            <w:pPr>
              <w:rPr>
                <w:spacing w:val="10"/>
              </w:rPr>
            </w:pPr>
            <w:r w:rsidRPr="00E138B9">
              <w:rPr>
                <w:spacing w:val="10"/>
              </w:rPr>
              <w:t>When in the Choice state (in the Emoji selection window), the system shall store the input from the user with these keys and save that user's character with the name.</w:t>
            </w:r>
          </w:p>
          <w:p w:rsidRPr="00E138B9" w:rsidR="00E138B9" w:rsidP="00E138B9" w:rsidRDefault="00E138B9" w14:paraId="19A27BA8" w14:textId="77777777">
            <w:pPr>
              <w:rPr>
                <w:spacing w:val="10"/>
              </w:rPr>
            </w:pPr>
          </w:p>
        </w:tc>
      </w:tr>
      <w:tr w:rsidR="00E138B9" w:rsidTr="0C83A573" w14:paraId="2E70876D" w14:textId="77777777">
        <w:tc>
          <w:tcPr>
            <w:tcW w:w="4149" w:type="dxa"/>
            <w:tcMar/>
          </w:tcPr>
          <w:p w:rsidRPr="00E138B9" w:rsidR="00E138B9" w:rsidP="00163C09" w:rsidRDefault="00E138B9" w14:paraId="46A1B21F" w14:textId="0B91798E">
            <w:pPr>
              <w:pStyle w:val="BodyText"/>
            </w:pPr>
            <w:r w:rsidRPr="00E138B9">
              <w:t>Shift + Q Keys</w:t>
            </w:r>
          </w:p>
        </w:tc>
        <w:tc>
          <w:tcPr>
            <w:tcW w:w="4150" w:type="dxa"/>
            <w:tcMar/>
          </w:tcPr>
          <w:p w:rsidRPr="00E138B9" w:rsidR="00E138B9" w:rsidP="00E138B9" w:rsidRDefault="00E138B9" w14:paraId="443B3517" w14:textId="6679447F">
            <w:pPr>
              <w:rPr>
                <w:spacing w:val="10"/>
              </w:rPr>
            </w:pPr>
            <w:r w:rsidRPr="00E138B9">
              <w:rPr>
                <w:spacing w:val="10"/>
              </w:rPr>
              <w:t>When in the Game state, the system shall first open the Save state, then terminate itself directly.</w:t>
            </w:r>
          </w:p>
        </w:tc>
      </w:tr>
    </w:tbl>
    <w:p w:rsidRPr="00E138B9" w:rsidR="00E138B9" w:rsidP="00163C09" w:rsidRDefault="00E138B9" w14:paraId="303A1B4E" w14:textId="77777777">
      <w:pPr>
        <w:pStyle w:val="BodyText"/>
      </w:pPr>
    </w:p>
    <w:p w:rsidR="009634B1" w:rsidP="009634B1" w:rsidRDefault="009634B1" w14:paraId="4FC0771E" w14:textId="37FA53CF">
      <w:pPr>
        <w:pStyle w:val="Heading2"/>
      </w:pPr>
      <w:bookmarkStart w:name="_Toc475808151" w:id="27"/>
      <w:r>
        <w:t>Performance Requirements</w:t>
      </w:r>
      <w:bookmarkEnd w:id="27"/>
    </w:p>
    <w:p w:rsidRPr="00163C09" w:rsidR="003D6655" w:rsidP="00163C09" w:rsidRDefault="003D6655" w14:paraId="4A143FC5" w14:textId="77777777">
      <w:pPr>
        <w:pStyle w:val="BodyText"/>
      </w:pPr>
      <w:r w:rsidRPr="00163C09">
        <w:t>The game consists of only one terminal. The game is played only on one computer, with no outside communication.</w:t>
      </w:r>
    </w:p>
    <w:p w:rsidRPr="00163C09" w:rsidR="003D6655" w:rsidP="00163C09" w:rsidRDefault="003D6655" w14:paraId="05DF33B9" w14:textId="01AC1BDA">
      <w:pPr>
        <w:pStyle w:val="BodyText"/>
      </w:pPr>
      <w:r w:rsidRPr="00163C09">
        <w:t>The game supports anywhere from one to ten simultaneous players.</w:t>
      </w:r>
    </w:p>
    <w:p w:rsidRPr="00163C09" w:rsidR="003D6655" w:rsidP="00163C09" w:rsidRDefault="003D6655" w14:paraId="5ECFFACD" w14:textId="7816118C">
      <w:pPr>
        <w:pStyle w:val="BodyText"/>
      </w:pPr>
      <w:r w:rsidRPr="00163C09">
        <w:t>Keyboard input will be used to alter the state of the game, which will be reflected via changes in monitor and speakers.</w:t>
      </w:r>
    </w:p>
    <w:p w:rsidRPr="00163C09" w:rsidR="00241B9D" w:rsidP="00163C09" w:rsidRDefault="003D6655" w14:paraId="00110FD8" w14:textId="69A90E44">
      <w:pPr>
        <w:pStyle w:val="BodyText"/>
      </w:pPr>
      <w:r w:rsidRPr="00163C09">
        <w:t>Data transactions will hopefully be handled in real-time since this system is rather light. The user should not have to wait for the game.</w:t>
      </w:r>
    </w:p>
    <w:p w:rsidRPr="00163C09" w:rsidR="00460824" w:rsidP="00460824" w:rsidRDefault="00460824" w14:paraId="2947DA21" w14:textId="5636AC2C">
      <w:pPr>
        <w:pStyle w:val="Heading2"/>
      </w:pPr>
      <w:bookmarkStart w:name="_Toc475808152" w:id="28"/>
      <w:r w:rsidRPr="00163C09">
        <w:t>Design Constraints</w:t>
      </w:r>
      <w:bookmarkEnd w:id="28"/>
    </w:p>
    <w:p w:rsidRPr="00163C09" w:rsidR="00CA390E" w:rsidP="00163C09" w:rsidRDefault="00CA390E" w14:paraId="0B32A312" w14:textId="510CBFDB">
      <w:pPr>
        <w:pStyle w:val="BodyText"/>
      </w:pPr>
      <w:r w:rsidRPr="00163C09">
        <w:t xml:space="preserve"> Limitations imposed by </w:t>
      </w:r>
      <w:proofErr w:type="spellStart"/>
      <w:r w:rsidRPr="00163C09">
        <w:t>Javax</w:t>
      </w:r>
      <w:proofErr w:type="spellEnd"/>
      <w:r w:rsidRPr="00163C09">
        <w:t xml:space="preserve"> or Swing, for the GUI.</w:t>
      </w:r>
    </w:p>
    <w:p w:rsidRPr="00163C09" w:rsidR="00CA390E" w:rsidP="00163C09" w:rsidRDefault="00CA390E" w14:paraId="30A68F74" w14:textId="5351D4DE">
      <w:pPr>
        <w:pStyle w:val="BodyText"/>
      </w:pPr>
      <w:r w:rsidRPr="00163C09">
        <w:t xml:space="preserve"> Limitations imposed by the Java Sound API.</w:t>
      </w:r>
    </w:p>
    <w:p w:rsidRPr="00163C09" w:rsidR="00BD575C" w:rsidP="00163C09" w:rsidRDefault="00CA390E" w14:paraId="3AA34068" w14:textId="6C85E5F2">
      <w:pPr>
        <w:pStyle w:val="BodyText"/>
      </w:pPr>
      <w:r w:rsidRPr="00163C09">
        <w:t xml:space="preserve"> Limitations imposed by the Java </w:t>
      </w:r>
      <w:proofErr w:type="spellStart"/>
      <w:r w:rsidRPr="00163C09">
        <w:t>KeyboardListener</w:t>
      </w:r>
      <w:proofErr w:type="spellEnd"/>
      <w:r w:rsidRPr="00163C09">
        <w:t xml:space="preserve"> used by the GUI component.</w:t>
      </w:r>
    </w:p>
    <w:p w:rsidRPr="00163C09" w:rsidR="001D4B2F" w:rsidP="001D4B2F" w:rsidRDefault="001D4B2F" w14:paraId="11FE86CB" w14:textId="0A0CC688">
      <w:pPr>
        <w:pStyle w:val="Heading2"/>
      </w:pPr>
      <w:bookmarkStart w:name="_Toc475808153" w:id="29"/>
      <w:r w:rsidRPr="00163C09">
        <w:t>Software Design Attributes</w:t>
      </w:r>
      <w:bookmarkEnd w:id="29"/>
    </w:p>
    <w:p w:rsidRPr="00163C09" w:rsidR="00E243C1" w:rsidP="00E82B88" w:rsidRDefault="005A2CA1" w14:paraId="23F97128" w14:textId="042CD8FC">
      <w:pPr>
        <w:pStyle w:val="Heading2"/>
        <w:numPr>
          <w:ilvl w:val="2"/>
          <w:numId w:val="5"/>
        </w:numPr>
      </w:pPr>
      <w:bookmarkStart w:name="_Toc475808154" w:id="30"/>
      <w:r w:rsidRPr="00163C09">
        <w:t>Reliability</w:t>
      </w:r>
      <w:bookmarkEnd w:id="30"/>
    </w:p>
    <w:p w:rsidRPr="00163C09" w:rsidR="00145C83" w:rsidP="00163C09" w:rsidRDefault="00121562" w14:paraId="4D5042A9" w14:textId="7E2EC647">
      <w:pPr>
        <w:pStyle w:val="BodyText"/>
      </w:pPr>
      <w:r w:rsidRPr="00163C09">
        <w:t>The client should have a Java Runtime Environment 8 installed since the system will run on that. The reliability of the system depends on the JVM, and so it should not crash or hang for any reason other than operating system failure.</w:t>
      </w:r>
    </w:p>
    <w:p w:rsidRPr="00163C09" w:rsidR="0081055A" w:rsidP="00E82B88" w:rsidRDefault="0081055A" w14:paraId="6DEC1A0C" w14:textId="37764F18">
      <w:pPr>
        <w:pStyle w:val="Heading2"/>
        <w:numPr>
          <w:ilvl w:val="2"/>
          <w:numId w:val="5"/>
        </w:numPr>
      </w:pPr>
      <w:bookmarkStart w:name="_Toc475808155" w:id="31"/>
      <w:r w:rsidRPr="00163C09">
        <w:lastRenderedPageBreak/>
        <w:t>Availability</w:t>
      </w:r>
      <w:bookmarkEnd w:id="31"/>
    </w:p>
    <w:p w:rsidRPr="00163C09" w:rsidR="006A685D" w:rsidP="00163C09" w:rsidRDefault="006E63A7" w14:paraId="30D5B1BC" w14:noSpellErr="1" w14:textId="292A861B">
      <w:pPr>
        <w:pStyle w:val="BodyText"/>
      </w:pPr>
      <w:r w:rsidR="0C83A573">
        <w:rPr/>
        <w:t>The system is available to everyone with Java Runtime Environment.</w:t>
      </w:r>
    </w:p>
    <w:p w:rsidRPr="00163C09" w:rsidR="00143A30" w:rsidP="00E82B88" w:rsidRDefault="00143A30" w14:paraId="553855AC" w14:textId="6B674453">
      <w:pPr>
        <w:pStyle w:val="Heading2"/>
        <w:numPr>
          <w:ilvl w:val="2"/>
          <w:numId w:val="5"/>
        </w:numPr>
        <w:rPr/>
      </w:pPr>
      <w:bookmarkStart w:name="_Toc475808158" w:id="34"/>
      <w:r w:rsidRPr="00163C09">
        <w:rPr/>
        <w:t>Portability</w:t>
      </w:r>
      <w:bookmarkEnd w:id="34"/>
    </w:p>
    <w:p w:rsidR="00C64910" w:rsidP="00163C09" w:rsidRDefault="00056287" w14:paraId="444AF970" w14:textId="7B290219">
      <w:pPr>
        <w:pStyle w:val="BodyText"/>
      </w:pPr>
      <w:r w:rsidRPr="00163C09">
        <w:t>Since it will run on the Java Virtual Machine, the system is highly portable. It has no other portability considerations.</w:t>
      </w:r>
    </w:p>
    <w:p w:rsidRPr="00C64910" w:rsidR="00755E66" w:rsidP="00163C09" w:rsidRDefault="00755E66" w14:paraId="29B5D10B" w14:textId="2F48CB0C">
      <w:pPr>
        <w:pStyle w:val="BodyText"/>
      </w:pPr>
    </w:p>
    <w:p w:rsidRPr="004D478C" w:rsidR="005A678F" w:rsidP="005A678F" w:rsidRDefault="00A127C9" w14:paraId="1796484D" w14:textId="69D3C8E3">
      <w:pPr>
        <w:pStyle w:val="Heading1"/>
      </w:pPr>
      <w:bookmarkStart w:name="_Toc475808160" w:id="35"/>
      <w:r>
        <w:t>Appendixes</w:t>
      </w:r>
      <w:bookmarkEnd w:id="35"/>
    </w:p>
    <w:p w:rsidR="005A678F" w:rsidP="00163C09" w:rsidRDefault="00D702F0" w14:paraId="7B6073AE" w14:textId="4F7092E3">
      <w:pPr>
        <w:pStyle w:val="BodyText"/>
      </w:pPr>
      <w:r>
        <w:t>Here is the UML Diagram of our main game functionality objects:</w:t>
      </w:r>
    </w:p>
    <w:p w:rsidRPr="007874F1" w:rsidR="005319C9" w:rsidP="005319C9" w:rsidRDefault="005319C9" w14:paraId="00C7D31B" w14:textId="01241FE6">
      <w:pPr>
        <w:pStyle w:val="Caption"/>
      </w:pPr>
      <w:r>
        <w:rPr>
          <w:noProof/>
          <w:lang w:val="en-GB" w:eastAsia="en-GB"/>
        </w:rPr>
        <w:drawing>
          <wp:anchor distT="0" distB="0" distL="114300" distR="114300" simplePos="0" relativeHeight="251666432" behindDoc="0" locked="0" layoutInCell="1" allowOverlap="1" wp14:anchorId="38EAC66E" wp14:editId="2CAF7C22">
            <wp:simplePos x="0" y="0"/>
            <wp:positionH relativeFrom="column">
              <wp:posOffset>927100</wp:posOffset>
            </wp:positionH>
            <wp:positionV relativeFrom="paragraph">
              <wp:posOffset>175895</wp:posOffset>
            </wp:positionV>
            <wp:extent cx="3185160" cy="2255520"/>
            <wp:effectExtent l="0" t="0" r="0" b="5080"/>
            <wp:wrapSquare wrapText="bothSides"/>
            <wp:docPr id="16" name="Picture 16" descr="UML%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20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516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t>Figure 8 UML Diagram</w:t>
      </w:r>
    </w:p>
    <w:p w:rsidR="005319C9" w:rsidP="00163C09" w:rsidRDefault="005319C9" w14:paraId="7FD746E6" w14:textId="24E73771">
      <w:pPr>
        <w:pStyle w:val="BodyText"/>
      </w:pPr>
    </w:p>
    <w:p w:rsidR="00D702F0" w:rsidP="00163C09" w:rsidRDefault="00D702F0" w14:paraId="76085AB0" w14:textId="2697C382">
      <w:pPr>
        <w:pStyle w:val="BodyText"/>
      </w:pPr>
    </w:p>
    <w:p w:rsidR="005319C9" w:rsidP="00163C09" w:rsidRDefault="005319C9" w14:paraId="07FB221D" w14:textId="5A1CDF32">
      <w:pPr>
        <w:pStyle w:val="BodyText"/>
      </w:pPr>
    </w:p>
    <w:p w:rsidR="005319C9" w:rsidP="00163C09" w:rsidRDefault="005319C9" w14:paraId="23350008" w14:textId="1B3BEF26">
      <w:pPr>
        <w:pStyle w:val="BodyText"/>
      </w:pPr>
    </w:p>
    <w:p w:rsidR="005319C9" w:rsidP="00163C09" w:rsidRDefault="005319C9" w14:paraId="434F07CD" w14:textId="4BC0B548">
      <w:pPr>
        <w:pStyle w:val="BodyText"/>
      </w:pPr>
    </w:p>
    <w:p w:rsidR="005319C9" w:rsidP="00163C09" w:rsidRDefault="005319C9" w14:paraId="49EB1598" w14:textId="3CC19E6F">
      <w:pPr>
        <w:pStyle w:val="BodyText"/>
      </w:pPr>
    </w:p>
    <w:p w:rsidR="005319C9" w:rsidP="00163C09" w:rsidRDefault="005319C9" w14:paraId="5AA8450E" w14:textId="34AC6506">
      <w:pPr>
        <w:pStyle w:val="BodyText"/>
      </w:pPr>
    </w:p>
    <w:p w:rsidR="005319C9" w:rsidP="00163C09" w:rsidRDefault="005319C9" w14:paraId="395BC601" w14:textId="4D156BC6">
      <w:pPr>
        <w:pStyle w:val="BodyText"/>
      </w:pPr>
    </w:p>
    <w:p w:rsidR="005319C9" w:rsidP="00163C09" w:rsidRDefault="005319C9" w14:paraId="046E05F4" w14:textId="0CB17160">
      <w:pPr>
        <w:pStyle w:val="BodyText"/>
      </w:pPr>
      <w:r>
        <w:t>Here is the Sequence Diagram illustrating interactions between main game functionality sequences:</w:t>
      </w:r>
    </w:p>
    <w:p w:rsidRPr="007874F1" w:rsidR="005319C9" w:rsidP="005319C9" w:rsidRDefault="005319C9" w14:paraId="09DB6CD9" w14:textId="361C6338">
      <w:pPr>
        <w:pStyle w:val="Caption"/>
      </w:pPr>
      <w:r>
        <w:rPr>
          <w:noProof/>
          <w:lang w:val="en-GB" w:eastAsia="en-GB"/>
        </w:rPr>
        <w:drawing>
          <wp:anchor distT="0" distB="0" distL="114300" distR="114300" simplePos="0" relativeHeight="251667456" behindDoc="0" locked="0" layoutInCell="1" allowOverlap="1" wp14:anchorId="2DC6C38E" wp14:editId="2631FC54">
            <wp:simplePos x="0" y="0"/>
            <wp:positionH relativeFrom="column">
              <wp:posOffset>693420</wp:posOffset>
            </wp:positionH>
            <wp:positionV relativeFrom="paragraph">
              <wp:posOffset>190500</wp:posOffset>
            </wp:positionV>
            <wp:extent cx="3443605" cy="2304415"/>
            <wp:effectExtent l="0" t="0" r="10795" b="6985"/>
            <wp:wrapSquare wrapText="bothSides"/>
            <wp:docPr id="18" name="Picture 18" descr="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605" cy="2304415"/>
                    </a:xfrm>
                    <a:prstGeom prst="rect">
                      <a:avLst/>
                    </a:prstGeom>
                    <a:noFill/>
                    <a:ln>
                      <a:noFill/>
                    </a:ln>
                  </pic:spPr>
                </pic:pic>
              </a:graphicData>
            </a:graphic>
            <wp14:sizeRelH relativeFrom="page">
              <wp14:pctWidth>0</wp14:pctWidth>
            </wp14:sizeRelH>
            <wp14:sizeRelV relativeFrom="page">
              <wp14:pctHeight>0</wp14:pctHeight>
            </wp14:sizeRelV>
          </wp:anchor>
        </w:drawing>
      </w:r>
      <w:r>
        <w:t>Figure 9 Sequence Diagram</w:t>
      </w:r>
    </w:p>
    <w:p w:rsidR="005319C9" w:rsidP="00163C09" w:rsidRDefault="005319C9" w14:paraId="0053DFC6" w14:textId="456B07F0">
      <w:pPr>
        <w:pStyle w:val="BodyText"/>
      </w:pPr>
    </w:p>
    <w:p w:rsidR="005319C9" w:rsidP="00163C09" w:rsidRDefault="005319C9" w14:paraId="5448883C" w14:textId="10AC31DA">
      <w:pPr>
        <w:pStyle w:val="BodyText"/>
      </w:pPr>
    </w:p>
    <w:p w:rsidR="005319C9" w:rsidP="00163C09" w:rsidRDefault="005319C9" w14:paraId="66A9D9E3" w14:textId="77777777">
      <w:pPr>
        <w:pStyle w:val="BodyText"/>
      </w:pPr>
    </w:p>
    <w:p w:rsidR="005319C9" w:rsidP="00163C09" w:rsidRDefault="005319C9" w14:paraId="4727305D" w14:textId="77777777">
      <w:pPr>
        <w:pStyle w:val="BodyText"/>
      </w:pPr>
    </w:p>
    <w:p w:rsidR="005319C9" w:rsidP="00163C09" w:rsidRDefault="005319C9" w14:paraId="457735F4" w14:textId="77777777">
      <w:pPr>
        <w:pStyle w:val="BodyText"/>
      </w:pPr>
    </w:p>
    <w:p w:rsidR="005319C9" w:rsidP="00163C09" w:rsidRDefault="005319C9" w14:paraId="095DA723" w14:textId="77777777">
      <w:pPr>
        <w:pStyle w:val="BodyText"/>
      </w:pPr>
    </w:p>
    <w:p w:rsidR="005319C9" w:rsidP="00163C09" w:rsidRDefault="005319C9" w14:paraId="68E1A6DB" w14:textId="77777777">
      <w:pPr>
        <w:pStyle w:val="BodyText"/>
      </w:pPr>
    </w:p>
    <w:p w:rsidR="005319C9" w:rsidP="00163C09" w:rsidRDefault="005319C9" w14:paraId="33CB01CA" w14:textId="77777777">
      <w:pPr>
        <w:pStyle w:val="BodyText"/>
      </w:pPr>
    </w:p>
    <w:p w:rsidRPr="004D478C" w:rsidR="00A73598" w:rsidP="00163C09" w:rsidRDefault="00A73598" w14:paraId="02BD9560" w14:textId="77777777">
      <w:pPr>
        <w:pStyle w:val="BodyText"/>
      </w:pPr>
    </w:p>
    <w:sectPr w:rsidRPr="004D478C" w:rsidR="00A73598" w:rsidSect="008254FE">
      <w:pgSz w:w="11909" w:h="16834" w:orient="portrait"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6A9" w:rsidP="000916A9" w:rsidRDefault="007F06A9" w14:paraId="0E21AE0A" w14:textId="77777777">
      <w:r>
        <w:separator/>
      </w:r>
    </w:p>
    <w:p w:rsidR="007F06A9" w:rsidRDefault="007F06A9" w14:paraId="3D1E7805" w14:textId="77777777"/>
  </w:endnote>
  <w:endnote w:type="continuationSeparator" w:id="0">
    <w:p w:rsidR="007F06A9" w:rsidP="000916A9" w:rsidRDefault="007F06A9" w14:paraId="76EF1019" w14:textId="77777777">
      <w:r>
        <w:continuationSeparator/>
      </w:r>
    </w:p>
    <w:p w:rsidR="007F06A9" w:rsidRDefault="007F06A9" w14:paraId="4C49817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auto"/>
    <w:pitch w:val="variable"/>
    <w:sig w:usb0="E1002E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D21" w:rsidP="00FF2856" w:rsidRDefault="00646D21" w14:paraId="79A87C2D" w14:textId="77777777">
    <w:pPr>
      <w:pStyle w:val="Footer"/>
      <w:jc w:val="right"/>
    </w:pPr>
    <w:r>
      <w:rPr>
        <w:rStyle w:val="PageNumber"/>
      </w:rPr>
      <w:fldChar w:fldCharType="begin"/>
    </w:r>
    <w:r>
      <w:rPr>
        <w:rStyle w:val="PageNumber"/>
      </w:rPr>
      <w:instrText xml:space="preserve"> PAGE </w:instrText>
    </w:r>
    <w:r>
      <w:rPr>
        <w:rStyle w:val="PageNumber"/>
      </w:rPr>
      <w:fldChar w:fldCharType="separate"/>
    </w:r>
    <w:r w:rsidR="00F62291">
      <w:rPr>
        <w:rStyle w:val="PageNumber"/>
        <w:noProof/>
      </w:rPr>
      <w:t>2</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6A9" w:rsidP="000916A9" w:rsidRDefault="007F06A9" w14:paraId="2464AD6E" w14:textId="77777777">
      <w:r>
        <w:separator/>
      </w:r>
    </w:p>
    <w:p w:rsidR="007F06A9" w:rsidRDefault="007F06A9" w14:paraId="455E24E9" w14:textId="77777777"/>
  </w:footnote>
  <w:footnote w:type="continuationSeparator" w:id="0">
    <w:p w:rsidR="007F06A9" w:rsidRDefault="007F06A9" w14:paraId="64F90B43" w14:textId="77777777">
      <w:r>
        <w:separator/>
      </w:r>
    </w:p>
    <w:p w:rsidR="007F06A9" w:rsidRDefault="007F06A9" w14:paraId="4131F2D7" w14:textId="77777777"/>
  </w:footnote>
  <w:footnote w:type="continuationNotice" w:id="1">
    <w:p w:rsidR="007F06A9" w:rsidRDefault="007F06A9" w14:paraId="47875524" w14:textId="77777777">
      <w:pPr>
        <w:rPr>
          <w:i/>
          <w:sz w:val="18"/>
        </w:rPr>
      </w:pPr>
      <w:r>
        <w:rPr>
          <w:i/>
          <w:sz w:val="18"/>
        </w:rPr>
        <w:t>(footnote continued)</w:t>
      </w:r>
    </w:p>
    <w:p w:rsidR="007F06A9" w:rsidRDefault="007F06A9" w14:paraId="2DDA15E1" w14:textId="7777777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007DC"/>
    <w:multiLevelType w:val="hybridMultilevel"/>
    <w:tmpl w:val="0A584746"/>
    <w:lvl w:ilvl="0" w:tplc="AFAE1BFE">
      <w:start w:val="1"/>
      <w:numFmt w:val="decimal"/>
      <w:pStyle w:val="ListNumber"/>
      <w:lvlText w:val="%1."/>
      <w:lvlJc w:val="left"/>
      <w:pPr>
        <w:tabs>
          <w:tab w:val="num" w:pos="720"/>
        </w:tabs>
        <w:ind w:left="720" w:hanging="360"/>
      </w:pPr>
      <w:rPr>
        <w:rFonts w:hint="default" w:ascii="Tahoma" w:hAnsi="Tahoma"/>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B356AA1"/>
    <w:multiLevelType w:val="hybridMultilevel"/>
    <w:tmpl w:val="2FD43C52"/>
    <w:lvl w:ilvl="0" w:tplc="F606CE78">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nsid w:val="30421AA2"/>
    <w:multiLevelType w:val="multilevel"/>
    <w:tmpl w:val="07104CF0"/>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nsid w:val="3D9542EE"/>
    <w:multiLevelType w:val="hybridMultilevel"/>
    <w:tmpl w:val="56C090D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E92180C"/>
    <w:multiLevelType w:val="hybridMultilevel"/>
    <w:tmpl w:val="A2AC148E"/>
    <w:lvl w:ilvl="0" w:tplc="E59AE176">
      <w:start w:val="1"/>
      <w:numFmt w:val="decimal"/>
      <w:pStyle w:val="Heading3"/>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44716D"/>
    <w:multiLevelType w:val="hybridMultilevel"/>
    <w:tmpl w:val="70F604BE"/>
    <w:lvl w:ilvl="0" w:tplc="08090001">
      <w:start w:val="1"/>
      <w:numFmt w:val="bullet"/>
      <w:lvlText w:val=""/>
      <w:lvlJc w:val="left"/>
      <w:pPr>
        <w:ind w:left="360" w:hanging="360"/>
      </w:pPr>
      <w:rPr>
        <w:rFonts w:hint="default" w:ascii="Symbol" w:hAnsi="Symbol"/>
      </w:rPr>
    </w:lvl>
    <w:lvl w:ilvl="1" w:tplc="08090003">
      <w:start w:val="1"/>
      <w:numFmt w:val="bullet"/>
      <w:lvlText w:val="o"/>
      <w:lvlJc w:val="left"/>
      <w:pPr>
        <w:ind w:left="1080" w:hanging="360"/>
      </w:pPr>
      <w:rPr>
        <w:rFonts w:hint="default" w:ascii="Courier New" w:hAnsi="Courier New" w:cs="Courier New"/>
      </w:rPr>
    </w:lvl>
    <w:lvl w:ilvl="2" w:tplc="08090005">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7">
    <w:nsid w:val="54127AAF"/>
    <w:multiLevelType w:val="hybridMultilevel"/>
    <w:tmpl w:val="3E9A0FC6"/>
    <w:lvl w:ilvl="0" w:tplc="B6E02D4C">
      <w:start w:val="1"/>
      <w:numFmt w:val="lowerLetter"/>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8">
    <w:nsid w:val="5D5C5037"/>
    <w:multiLevelType w:val="hybridMultilevel"/>
    <w:tmpl w:val="7F321ABA"/>
    <w:lvl w:ilvl="0" w:tplc="C016BEB0">
      <w:start w:val="1"/>
      <w:numFmt w:val="bullet"/>
      <w:pStyle w:val="List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nsid w:val="7B1C289B"/>
    <w:multiLevelType w:val="hybridMultilevel"/>
    <w:tmpl w:val="D46E3E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0"/>
  </w:num>
  <w:num w:numId="2">
    <w:abstractNumId w:val="4"/>
  </w:num>
  <w:num w:numId="3">
    <w:abstractNumId w:val="5"/>
  </w:num>
  <w:num w:numId="4">
    <w:abstractNumId w:val="8"/>
  </w:num>
  <w:num w:numId="5">
    <w:abstractNumId w:val="2"/>
  </w:num>
  <w:num w:numId="6">
    <w:abstractNumId w:val="6"/>
  </w:num>
  <w:num w:numId="7">
    <w:abstractNumId w:val="1"/>
  </w:num>
  <w:num w:numId="8">
    <w:abstractNumId w:val="7"/>
  </w:num>
  <w:num w:numId="9">
    <w:abstractNumId w:val="3"/>
  </w:num>
  <w:num w:numId="1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oNotDisplayPageBoundaries/>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E6"/>
    <w:rsid w:val="00003A0B"/>
    <w:rsid w:val="0002134B"/>
    <w:rsid w:val="00022253"/>
    <w:rsid w:val="00025F47"/>
    <w:rsid w:val="00033911"/>
    <w:rsid w:val="00034FE7"/>
    <w:rsid w:val="000410FA"/>
    <w:rsid w:val="00042F12"/>
    <w:rsid w:val="00045ED7"/>
    <w:rsid w:val="0004783A"/>
    <w:rsid w:val="00052DA8"/>
    <w:rsid w:val="00056287"/>
    <w:rsid w:val="000916A9"/>
    <w:rsid w:val="00097762"/>
    <w:rsid w:val="000C15CA"/>
    <w:rsid w:val="000C31AB"/>
    <w:rsid w:val="000C3E38"/>
    <w:rsid w:val="000C5DD7"/>
    <w:rsid w:val="000D7C11"/>
    <w:rsid w:val="001107E2"/>
    <w:rsid w:val="00115C8C"/>
    <w:rsid w:val="00121562"/>
    <w:rsid w:val="00123352"/>
    <w:rsid w:val="00127F79"/>
    <w:rsid w:val="00143A30"/>
    <w:rsid w:val="00145C83"/>
    <w:rsid w:val="00156814"/>
    <w:rsid w:val="0016139E"/>
    <w:rsid w:val="00163C09"/>
    <w:rsid w:val="00187633"/>
    <w:rsid w:val="001A2092"/>
    <w:rsid w:val="001B26A1"/>
    <w:rsid w:val="001B59DD"/>
    <w:rsid w:val="001B7AB6"/>
    <w:rsid w:val="001C03C8"/>
    <w:rsid w:val="001D4B2F"/>
    <w:rsid w:val="001E777B"/>
    <w:rsid w:val="00200480"/>
    <w:rsid w:val="00220A96"/>
    <w:rsid w:val="002210C2"/>
    <w:rsid w:val="00241B9D"/>
    <w:rsid w:val="0025403C"/>
    <w:rsid w:val="002601CB"/>
    <w:rsid w:val="00281E16"/>
    <w:rsid w:val="00284001"/>
    <w:rsid w:val="002B10D7"/>
    <w:rsid w:val="002C300F"/>
    <w:rsid w:val="003139F3"/>
    <w:rsid w:val="00317E77"/>
    <w:rsid w:val="00340BF7"/>
    <w:rsid w:val="00354A19"/>
    <w:rsid w:val="00357F50"/>
    <w:rsid w:val="0037048E"/>
    <w:rsid w:val="00390757"/>
    <w:rsid w:val="003946B8"/>
    <w:rsid w:val="00394D19"/>
    <w:rsid w:val="0039725F"/>
    <w:rsid w:val="003D1846"/>
    <w:rsid w:val="003D6655"/>
    <w:rsid w:val="003D7457"/>
    <w:rsid w:val="003E3349"/>
    <w:rsid w:val="003E370F"/>
    <w:rsid w:val="003E6E95"/>
    <w:rsid w:val="00406E45"/>
    <w:rsid w:val="004132FD"/>
    <w:rsid w:val="00421280"/>
    <w:rsid w:val="004252A7"/>
    <w:rsid w:val="00427954"/>
    <w:rsid w:val="00432779"/>
    <w:rsid w:val="00456D02"/>
    <w:rsid w:val="00460824"/>
    <w:rsid w:val="00460C49"/>
    <w:rsid w:val="0046697A"/>
    <w:rsid w:val="0047118B"/>
    <w:rsid w:val="00474A6B"/>
    <w:rsid w:val="00483D69"/>
    <w:rsid w:val="00484311"/>
    <w:rsid w:val="004B2753"/>
    <w:rsid w:val="004B361C"/>
    <w:rsid w:val="004C1B9A"/>
    <w:rsid w:val="004C7601"/>
    <w:rsid w:val="004D38D3"/>
    <w:rsid w:val="004D5433"/>
    <w:rsid w:val="004E3C9E"/>
    <w:rsid w:val="004F14B2"/>
    <w:rsid w:val="004F2D4D"/>
    <w:rsid w:val="005121AA"/>
    <w:rsid w:val="0053092A"/>
    <w:rsid w:val="005319C9"/>
    <w:rsid w:val="005321F5"/>
    <w:rsid w:val="00545819"/>
    <w:rsid w:val="00550D5C"/>
    <w:rsid w:val="00551D4A"/>
    <w:rsid w:val="00555137"/>
    <w:rsid w:val="00566C1D"/>
    <w:rsid w:val="0057270C"/>
    <w:rsid w:val="00580C5F"/>
    <w:rsid w:val="005917A5"/>
    <w:rsid w:val="0059679B"/>
    <w:rsid w:val="005A2CA1"/>
    <w:rsid w:val="005A678F"/>
    <w:rsid w:val="005C469A"/>
    <w:rsid w:val="005D0D9D"/>
    <w:rsid w:val="005D710E"/>
    <w:rsid w:val="005E0754"/>
    <w:rsid w:val="005E4842"/>
    <w:rsid w:val="00602856"/>
    <w:rsid w:val="0061382C"/>
    <w:rsid w:val="00614559"/>
    <w:rsid w:val="00614670"/>
    <w:rsid w:val="006149E6"/>
    <w:rsid w:val="0062683E"/>
    <w:rsid w:val="00636FC3"/>
    <w:rsid w:val="0064080A"/>
    <w:rsid w:val="00646D21"/>
    <w:rsid w:val="006479FD"/>
    <w:rsid w:val="00653625"/>
    <w:rsid w:val="006675C3"/>
    <w:rsid w:val="0067788B"/>
    <w:rsid w:val="00682E92"/>
    <w:rsid w:val="006A36CD"/>
    <w:rsid w:val="006A685D"/>
    <w:rsid w:val="006B3DA4"/>
    <w:rsid w:val="006C3124"/>
    <w:rsid w:val="006C3EAD"/>
    <w:rsid w:val="006E63A7"/>
    <w:rsid w:val="006F1C9C"/>
    <w:rsid w:val="006F217B"/>
    <w:rsid w:val="007032CF"/>
    <w:rsid w:val="007048C9"/>
    <w:rsid w:val="00710A07"/>
    <w:rsid w:val="007227F3"/>
    <w:rsid w:val="0073646B"/>
    <w:rsid w:val="00736A5D"/>
    <w:rsid w:val="00755E66"/>
    <w:rsid w:val="007616D6"/>
    <w:rsid w:val="0077697A"/>
    <w:rsid w:val="00782693"/>
    <w:rsid w:val="00785318"/>
    <w:rsid w:val="00787378"/>
    <w:rsid w:val="007874F1"/>
    <w:rsid w:val="007909CB"/>
    <w:rsid w:val="007A0494"/>
    <w:rsid w:val="007B1E92"/>
    <w:rsid w:val="007B7BB2"/>
    <w:rsid w:val="007C28AD"/>
    <w:rsid w:val="007E1253"/>
    <w:rsid w:val="007E2884"/>
    <w:rsid w:val="007F06A9"/>
    <w:rsid w:val="0080207A"/>
    <w:rsid w:val="0081055A"/>
    <w:rsid w:val="00811A05"/>
    <w:rsid w:val="00817CFF"/>
    <w:rsid w:val="008254FE"/>
    <w:rsid w:val="00825CE4"/>
    <w:rsid w:val="00843E8C"/>
    <w:rsid w:val="0084486B"/>
    <w:rsid w:val="00850A62"/>
    <w:rsid w:val="0087378A"/>
    <w:rsid w:val="00873EE0"/>
    <w:rsid w:val="00882B35"/>
    <w:rsid w:val="00890B36"/>
    <w:rsid w:val="008A36C3"/>
    <w:rsid w:val="008B35B9"/>
    <w:rsid w:val="008B4A1F"/>
    <w:rsid w:val="008D375C"/>
    <w:rsid w:val="008E5E93"/>
    <w:rsid w:val="008F1D27"/>
    <w:rsid w:val="008F1D43"/>
    <w:rsid w:val="008F33CD"/>
    <w:rsid w:val="008F408B"/>
    <w:rsid w:val="00902A38"/>
    <w:rsid w:val="00914F9B"/>
    <w:rsid w:val="00915B86"/>
    <w:rsid w:val="00927BF7"/>
    <w:rsid w:val="00930F7E"/>
    <w:rsid w:val="0093133C"/>
    <w:rsid w:val="0094375D"/>
    <w:rsid w:val="009634B1"/>
    <w:rsid w:val="009712B5"/>
    <w:rsid w:val="00972D60"/>
    <w:rsid w:val="00974252"/>
    <w:rsid w:val="00976687"/>
    <w:rsid w:val="009A0245"/>
    <w:rsid w:val="009F6B40"/>
    <w:rsid w:val="00A121F6"/>
    <w:rsid w:val="00A127C9"/>
    <w:rsid w:val="00A33E6B"/>
    <w:rsid w:val="00A41B8B"/>
    <w:rsid w:val="00A42000"/>
    <w:rsid w:val="00A422F5"/>
    <w:rsid w:val="00A467C7"/>
    <w:rsid w:val="00A47DBC"/>
    <w:rsid w:val="00A56803"/>
    <w:rsid w:val="00A613BA"/>
    <w:rsid w:val="00A73598"/>
    <w:rsid w:val="00A73FBA"/>
    <w:rsid w:val="00A76DDD"/>
    <w:rsid w:val="00AA7153"/>
    <w:rsid w:val="00AA7621"/>
    <w:rsid w:val="00AA7E2A"/>
    <w:rsid w:val="00AB5097"/>
    <w:rsid w:val="00AE199F"/>
    <w:rsid w:val="00AE2F13"/>
    <w:rsid w:val="00AE54B8"/>
    <w:rsid w:val="00B30F8E"/>
    <w:rsid w:val="00B457A4"/>
    <w:rsid w:val="00B46C03"/>
    <w:rsid w:val="00B507CE"/>
    <w:rsid w:val="00B6785B"/>
    <w:rsid w:val="00B67B70"/>
    <w:rsid w:val="00B71C01"/>
    <w:rsid w:val="00B738C7"/>
    <w:rsid w:val="00B97D8B"/>
    <w:rsid w:val="00BB4EAF"/>
    <w:rsid w:val="00BC1116"/>
    <w:rsid w:val="00BC532F"/>
    <w:rsid w:val="00BD0910"/>
    <w:rsid w:val="00BD575C"/>
    <w:rsid w:val="00BD6E3B"/>
    <w:rsid w:val="00BF5CBC"/>
    <w:rsid w:val="00C0793D"/>
    <w:rsid w:val="00C10231"/>
    <w:rsid w:val="00C152F5"/>
    <w:rsid w:val="00C24067"/>
    <w:rsid w:val="00C43585"/>
    <w:rsid w:val="00C455E3"/>
    <w:rsid w:val="00C469EA"/>
    <w:rsid w:val="00C47A11"/>
    <w:rsid w:val="00C64910"/>
    <w:rsid w:val="00C724CE"/>
    <w:rsid w:val="00C800BF"/>
    <w:rsid w:val="00CA08B0"/>
    <w:rsid w:val="00CA1C1A"/>
    <w:rsid w:val="00CA390E"/>
    <w:rsid w:val="00CA6EC5"/>
    <w:rsid w:val="00CB0DDC"/>
    <w:rsid w:val="00CB1E67"/>
    <w:rsid w:val="00CD5DEC"/>
    <w:rsid w:val="00CF5723"/>
    <w:rsid w:val="00D008C7"/>
    <w:rsid w:val="00D10926"/>
    <w:rsid w:val="00D15E12"/>
    <w:rsid w:val="00D257E6"/>
    <w:rsid w:val="00D3577B"/>
    <w:rsid w:val="00D46176"/>
    <w:rsid w:val="00D702F0"/>
    <w:rsid w:val="00D76727"/>
    <w:rsid w:val="00D933B1"/>
    <w:rsid w:val="00DA15E4"/>
    <w:rsid w:val="00DA276D"/>
    <w:rsid w:val="00DD45DD"/>
    <w:rsid w:val="00DE1E48"/>
    <w:rsid w:val="00DF4219"/>
    <w:rsid w:val="00E04CAB"/>
    <w:rsid w:val="00E071F8"/>
    <w:rsid w:val="00E138B9"/>
    <w:rsid w:val="00E14830"/>
    <w:rsid w:val="00E20451"/>
    <w:rsid w:val="00E243C1"/>
    <w:rsid w:val="00E40150"/>
    <w:rsid w:val="00E44555"/>
    <w:rsid w:val="00E4569B"/>
    <w:rsid w:val="00E46FAC"/>
    <w:rsid w:val="00E57625"/>
    <w:rsid w:val="00E72DF7"/>
    <w:rsid w:val="00E82B88"/>
    <w:rsid w:val="00E838DA"/>
    <w:rsid w:val="00E95860"/>
    <w:rsid w:val="00EC4325"/>
    <w:rsid w:val="00ED5E65"/>
    <w:rsid w:val="00EE1B51"/>
    <w:rsid w:val="00EF3444"/>
    <w:rsid w:val="00F066DF"/>
    <w:rsid w:val="00F1388F"/>
    <w:rsid w:val="00F14FEE"/>
    <w:rsid w:val="00F218D5"/>
    <w:rsid w:val="00F31803"/>
    <w:rsid w:val="00F37F6F"/>
    <w:rsid w:val="00F62291"/>
    <w:rsid w:val="00F736B8"/>
    <w:rsid w:val="00F7695D"/>
    <w:rsid w:val="00F806E0"/>
    <w:rsid w:val="00F82074"/>
    <w:rsid w:val="00F82BC7"/>
    <w:rsid w:val="00F93AEC"/>
    <w:rsid w:val="00F9503E"/>
    <w:rsid w:val="00FC63FB"/>
    <w:rsid w:val="00FD26E9"/>
    <w:rsid w:val="00FD2777"/>
    <w:rsid w:val="00FF2856"/>
    <w:rsid w:val="00FF6191"/>
    <w:rsid w:val="0C83A5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16E410BA"/>
  <w14:defaultImageDpi w14:val="32767"/>
  <w15:chartTrackingRefBased/>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atentStyles>
  <w:style w:type="paragraph" w:styleId="Normal" w:default="1">
    <w:name w:val="Normal"/>
    <w:qFormat/>
    <w:rsid w:val="00A422F5"/>
    <w:rPr>
      <w:rFonts w:ascii="Verdana" w:hAnsi="Verdana"/>
      <w:sz w:val="16"/>
      <w:lang w:val="en-US" w:eastAsia="en-US"/>
    </w:rPr>
  </w:style>
  <w:style w:type="paragraph" w:styleId="Heading1">
    <w:name w:val="heading 1"/>
    <w:next w:val="BodyText"/>
    <w:autoRedefine/>
    <w:qFormat/>
    <w:rsid w:val="0059679B"/>
    <w:pPr>
      <w:keepNext/>
      <w:numPr>
        <w:numId w:val="5"/>
      </w:numPr>
      <w:spacing w:before="200" w:after="100" w:line="280" w:lineRule="atLeast"/>
      <w:outlineLvl w:val="0"/>
    </w:pPr>
    <w:rPr>
      <w:rFonts w:ascii="Tahoma" w:hAnsi="Tahoma"/>
      <w:b/>
      <w:spacing w:val="10"/>
      <w:sz w:val="24"/>
      <w:szCs w:val="24"/>
      <w:lang w:val="en-US" w:eastAsia="en-US"/>
    </w:rPr>
  </w:style>
  <w:style w:type="paragraph" w:styleId="Heading2">
    <w:name w:val="heading 2"/>
    <w:next w:val="BodyText"/>
    <w:autoRedefine/>
    <w:qFormat/>
    <w:rsid w:val="00406E45"/>
    <w:pPr>
      <w:keepNext/>
      <w:numPr>
        <w:ilvl w:val="1"/>
        <w:numId w:val="5"/>
      </w:numPr>
      <w:spacing w:before="100" w:after="100"/>
      <w:outlineLvl w:val="1"/>
    </w:pPr>
    <w:rPr>
      <w:rFonts w:ascii="Tahoma" w:hAnsi="Tahoma"/>
      <w:b/>
      <w:spacing w:val="10"/>
      <w:kern w:val="28"/>
      <w:lang w:val="en-US" w:eastAsia="en-US"/>
    </w:rPr>
  </w:style>
  <w:style w:type="paragraph" w:styleId="Heading3">
    <w:name w:val="heading 3"/>
    <w:next w:val="BodyText"/>
    <w:autoRedefine/>
    <w:qFormat/>
    <w:rsid w:val="00DA15E4"/>
    <w:pPr>
      <w:keepNext/>
      <w:numPr>
        <w:numId w:val="2"/>
      </w:numPr>
      <w:spacing w:before="100" w:after="40"/>
      <w:outlineLvl w:val="2"/>
    </w:pPr>
    <w:rPr>
      <w:rFonts w:ascii="Tahoma" w:hAnsi="Tahoma"/>
      <w:spacing w:val="10"/>
      <w:kern w:val="28"/>
      <w:lang w:val="en-US" w:eastAsia="en-US"/>
    </w:rPr>
  </w:style>
  <w:style w:type="paragraph" w:styleId="Heading4">
    <w:name w:val="heading 4"/>
    <w:basedOn w:val="Normal"/>
    <w:next w:val="BodyText"/>
    <w:qFormat/>
    <w:rsid w:val="006A36CD"/>
    <w:pPr>
      <w:keepNext/>
      <w:keepLines/>
      <w:spacing w:before="140" w:line="220" w:lineRule="atLeast"/>
      <w:outlineLvl w:val="3"/>
    </w:pPr>
    <w:rPr>
      <w:b/>
      <w:spacing w:val="-4"/>
      <w:kern w:val="28"/>
      <w:sz w:val="18"/>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autoRedefine/>
    <w:rsid w:val="00163C09"/>
    <w:pPr>
      <w:spacing w:after="200" w:line="240" w:lineRule="exact"/>
    </w:pPr>
    <w:rPr>
      <w:spacing w:val="10"/>
    </w:rPr>
  </w:style>
  <w:style w:type="character" w:styleId="BodyTextChar" w:customStyle="1">
    <w:name w:val="Body Text Char"/>
    <w:basedOn w:val="DefaultParagraphFont"/>
    <w:link w:val="BodyText"/>
    <w:rsid w:val="00163C09"/>
    <w:rPr>
      <w:rFonts w:ascii="Verdana" w:hAnsi="Verdana"/>
      <w:spacing w:val="10"/>
      <w:sz w:val="16"/>
      <w:lang w:val="en-US" w:eastAsia="en-US"/>
    </w:rPr>
  </w:style>
  <w:style w:type="paragraph" w:styleId="SubtitleSecondPage" w:customStyle="1">
    <w:name w:val="Subtitle Second Page"/>
    <w:rsid w:val="00A613BA"/>
    <w:pPr>
      <w:spacing w:after="200"/>
    </w:pPr>
    <w:rPr>
      <w:rFonts w:ascii="Tahoma" w:hAnsi="Tahoma"/>
      <w:i/>
      <w:iCs/>
      <w:color w:val="808080"/>
      <w:spacing w:val="10"/>
      <w:lang w:val="en-US" w:eastAsia="en-US"/>
    </w:rPr>
  </w:style>
  <w:style w:type="paragraph" w:styleId="Header">
    <w:name w:val="header"/>
    <w:basedOn w:val="Normal"/>
    <w:rsid w:val="00FF2856"/>
    <w:pPr>
      <w:tabs>
        <w:tab w:val="center" w:pos="4320"/>
        <w:tab w:val="right" w:pos="8640"/>
      </w:tabs>
    </w:pPr>
  </w:style>
  <w:style w:type="paragraph" w:styleId="TableTextBold" w:customStyle="1">
    <w:name w:val="Table Text Bold"/>
    <w:autoRedefine/>
    <w:rsid w:val="00914F9B"/>
    <w:rPr>
      <w:rFonts w:ascii="Tahoma" w:hAnsi="Tahoma"/>
      <w:b/>
      <w:spacing w:val="6"/>
      <w:sz w:val="18"/>
      <w:szCs w:val="16"/>
      <w:lang w:val="en-US" w:eastAsia="en-US"/>
    </w:rPr>
  </w:style>
  <w:style w:type="paragraph" w:styleId="BlockQuotation" w:customStyle="1">
    <w:name w:val="Block Quotation"/>
    <w:basedOn w:val="BodyText"/>
    <w:link w:val="BlockQuotationChar"/>
    <w:rsid w:val="001B59DD"/>
    <w:pPr>
      <w:keepLines/>
      <w:spacing w:after="120"/>
      <w:ind w:left="360"/>
    </w:pPr>
    <w:rPr>
      <w:i/>
    </w:rPr>
  </w:style>
  <w:style w:type="character" w:styleId="BlockQuotationChar" w:customStyle="1">
    <w:name w:val="Block Quotation Char"/>
    <w:basedOn w:val="DefaultParagraphFont"/>
    <w:link w:val="BlockQuotation"/>
    <w:rsid w:val="001B59DD"/>
    <w:rPr>
      <w:rFonts w:ascii="Tahoma" w:hAnsi="Tahoma"/>
      <w:i/>
      <w:spacing w:val="10"/>
      <w:sz w:val="17"/>
      <w:lang w:val="en-US" w:eastAsia="en-US" w:bidi="ar-SA"/>
    </w:rPr>
  </w:style>
  <w:style w:type="paragraph" w:styleId="Caption">
    <w:name w:val="caption"/>
    <w:next w:val="BodyText"/>
    <w:autoRedefine/>
    <w:qFormat/>
    <w:rsid w:val="007C28AD"/>
    <w:pPr>
      <w:keepNext/>
      <w:spacing w:before="120" w:after="220" w:line="220" w:lineRule="atLeast"/>
      <w:jc w:val="center"/>
    </w:pPr>
    <w:rPr>
      <w:rFonts w:ascii="Tahoma" w:hAnsi="Tahoma"/>
      <w:i/>
      <w:spacing w:val="6"/>
      <w:sz w:val="16"/>
      <w:szCs w:val="18"/>
      <w:lang w:val="en-US" w:eastAsia="en-US"/>
    </w:rPr>
  </w:style>
  <w:style w:type="character" w:styleId="EndnoteReference">
    <w:name w:val="endnote reference"/>
    <w:semiHidden/>
    <w:rsid w:val="00A56803"/>
    <w:rPr>
      <w:b/>
      <w:vertAlign w:val="superscript"/>
    </w:rPr>
  </w:style>
  <w:style w:type="paragraph" w:styleId="EndnoteText">
    <w:name w:val="endnote text"/>
    <w:basedOn w:val="Normal"/>
    <w:semiHidden/>
    <w:rsid w:val="0025403C"/>
  </w:style>
  <w:style w:type="character" w:styleId="FootnoteReference">
    <w:name w:val="footnote reference"/>
    <w:semiHidden/>
    <w:rsid w:val="00A56803"/>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pPr>
    <w:rPr>
      <w:b/>
      <w:caps/>
      <w:sz w:val="24"/>
    </w:rPr>
  </w:style>
  <w:style w:type="character" w:styleId="Lead-inEmphasis" w:customStyle="1">
    <w:name w:val="Lead-in Emphasis"/>
    <w:rsid w:val="00456D02"/>
    <w:rPr>
      <w:rFonts w:ascii="Tahoma" w:hAnsi="Tahoma"/>
      <w:b/>
      <w:spacing w:val="4"/>
      <w:kern w:val="0"/>
    </w:rPr>
  </w:style>
  <w:style w:type="paragraph" w:styleId="ListBullet">
    <w:name w:val="List Bullet"/>
    <w:basedOn w:val="Normal"/>
    <w:autoRedefine/>
    <w:rsid w:val="00A422F5"/>
    <w:pPr>
      <w:numPr>
        <w:numId w:val="4"/>
      </w:numPr>
      <w:spacing w:after="120" w:line="240" w:lineRule="exact"/>
    </w:pPr>
    <w:rPr>
      <w:spacing w:val="10"/>
    </w:rPr>
  </w:style>
  <w:style w:type="paragraph" w:styleId="ListNumber">
    <w:name w:val="List Number"/>
    <w:basedOn w:val="Normal"/>
    <w:autoRedefine/>
    <w:rsid w:val="00A422F5"/>
    <w:pPr>
      <w:numPr>
        <w:numId w:val="1"/>
      </w:numPr>
      <w:spacing w:after="120" w:line="240" w:lineRule="exact"/>
      <w:ind w:left="648"/>
    </w:pPr>
    <w:rPr>
      <w:spacing w:val="10"/>
    </w:rPr>
  </w:style>
  <w:style w:type="paragraph" w:styleId="MacroText">
    <w:name w:val="macro"/>
    <w:basedOn w:val="Normal"/>
    <w:semiHidden/>
    <w:rsid w:val="00A56803"/>
    <w:rPr>
      <w:rFonts w:ascii="Courier New" w:hAnsi="Courier New"/>
    </w:rPr>
  </w:style>
  <w:style w:type="paragraph" w:styleId="SubtitleItalic" w:customStyle="1">
    <w:name w:val="Subtitle Italic"/>
    <w:next w:val="BodyText"/>
    <w:rsid w:val="006A36CD"/>
    <w:pPr>
      <w:spacing w:after="200" w:line="320" w:lineRule="exact"/>
    </w:pPr>
    <w:rPr>
      <w:rFonts w:ascii="Tahoma" w:hAnsi="Tahoma"/>
      <w:i/>
      <w:color w:val="808080"/>
      <w:spacing w:val="20"/>
      <w:kern w:val="28"/>
      <w:sz w:val="28"/>
      <w:szCs w:val="40"/>
      <w:lang w:val="en-US" w:eastAsia="en-US"/>
    </w:rPr>
  </w:style>
  <w:style w:type="paragraph" w:styleId="TitleCover" w:customStyle="1">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styleId="TitleCoverChar" w:customStyle="1">
    <w:name w:val="Title Cover Char"/>
    <w:basedOn w:val="DefaultParagraphFont"/>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basedOn w:val="Normal"/>
    <w:uiPriority w:val="39"/>
    <w:rsid w:val="00736A5D"/>
    <w:pPr>
      <w:spacing w:before="120"/>
    </w:pPr>
    <w:rPr>
      <w:rFonts w:ascii="Calibri" w:hAnsi="Calibri"/>
      <w:b/>
      <w:bCs/>
      <w:i/>
      <w:iCs/>
      <w:sz w:val="24"/>
      <w:szCs w:val="24"/>
    </w:rPr>
  </w:style>
  <w:style w:type="paragraph" w:styleId="TOC2">
    <w:name w:val="toc 2"/>
    <w:basedOn w:val="Normal"/>
    <w:uiPriority w:val="39"/>
    <w:rsid w:val="00736A5D"/>
    <w:pPr>
      <w:spacing w:before="120"/>
      <w:ind w:left="200"/>
    </w:pPr>
    <w:rPr>
      <w:rFonts w:ascii="Calibri" w:hAnsi="Calibri"/>
      <w:b/>
      <w:bCs/>
      <w:sz w:val="22"/>
      <w:szCs w:val="22"/>
    </w:rPr>
  </w:style>
  <w:style w:type="paragraph" w:styleId="TOC3">
    <w:name w:val="toc 3"/>
    <w:basedOn w:val="Normal"/>
    <w:uiPriority w:val="39"/>
    <w:rsid w:val="00736A5D"/>
    <w:pPr>
      <w:ind w:left="400"/>
    </w:pPr>
    <w:rPr>
      <w:rFonts w:ascii="Calibri" w:hAnsi="Calibri"/>
    </w:rPr>
  </w:style>
  <w:style w:type="paragraph" w:styleId="TOC4">
    <w:name w:val="toc 4"/>
    <w:basedOn w:val="Normal"/>
    <w:semiHidden/>
    <w:rsid w:val="00736A5D"/>
    <w:pPr>
      <w:ind w:left="600"/>
    </w:pPr>
    <w:rPr>
      <w:rFonts w:ascii="Calibri" w:hAnsi="Calibri"/>
    </w:rPr>
  </w:style>
  <w:style w:type="paragraph" w:styleId="TOC5">
    <w:name w:val="toc 5"/>
    <w:basedOn w:val="Normal"/>
    <w:semiHidden/>
    <w:rsid w:val="00736A5D"/>
    <w:pPr>
      <w:ind w:left="800"/>
    </w:pPr>
    <w:rPr>
      <w:rFonts w:ascii="Calibri" w:hAnsi="Calibri"/>
    </w:rPr>
  </w:style>
  <w:style w:type="paragraph" w:styleId="Footer">
    <w:name w:val="footer"/>
    <w:basedOn w:val="Normal"/>
    <w:rsid w:val="00FF2856"/>
    <w:pPr>
      <w:tabs>
        <w:tab w:val="center" w:pos="4320"/>
        <w:tab w:val="right" w:pos="8640"/>
      </w:tabs>
    </w:pPr>
  </w:style>
  <w:style w:type="paragraph" w:styleId="Title">
    <w:name w:val="Title"/>
    <w:basedOn w:val="Normal"/>
    <w:next w:val="Normal"/>
    <w:autoRedefine/>
    <w:qFormat/>
    <w:rsid w:val="00045ED7"/>
    <w:pPr>
      <w:keepNext/>
      <w:keepLines/>
      <w:spacing w:before="600" w:after="40"/>
    </w:pPr>
    <w:rPr>
      <w:spacing w:val="20"/>
      <w:kern w:val="28"/>
      <w:sz w:val="48"/>
      <w:szCs w:val="60"/>
    </w:rPr>
  </w:style>
  <w:style w:type="character" w:styleId="CommentReference">
    <w:name w:val="annotation reference"/>
    <w:semiHidden/>
    <w:rsid w:val="00A56803"/>
    <w:rPr>
      <w:sz w:val="16"/>
    </w:rPr>
  </w:style>
  <w:style w:type="paragraph" w:styleId="CommentText">
    <w:name w:val="annotation text"/>
    <w:basedOn w:val="Normal"/>
    <w:semiHidden/>
    <w:rsid w:val="0025403C"/>
  </w:style>
  <w:style w:type="paragraph" w:styleId="CompanyName" w:customStyle="1">
    <w:name w:val="Company Name"/>
    <w:basedOn w:val="Normal"/>
    <w:rsid w:val="00284001"/>
    <w:pPr>
      <w:keepNext/>
      <w:keepLines/>
      <w:pBdr>
        <w:bottom w:val="single" w:color="999999" w:sz="6" w:space="2"/>
      </w:pBdr>
      <w:spacing w:line="220" w:lineRule="atLeast"/>
    </w:pPr>
    <w:rPr>
      <w:spacing w:val="10"/>
      <w:kern w:val="28"/>
      <w:sz w:val="32"/>
      <w:szCs w:val="32"/>
    </w:rPr>
  </w:style>
  <w:style w:type="paragraph" w:styleId="TableofAuthorities">
    <w:name w:val="table of authorities"/>
    <w:basedOn w:val="Normal"/>
    <w:semiHidden/>
    <w:rsid w:val="00A56803"/>
    <w:pPr>
      <w:tabs>
        <w:tab w:val="right" w:leader="dot" w:pos="7560"/>
      </w:tabs>
      <w:ind w:left="1440" w:hanging="360"/>
    </w:pPr>
  </w:style>
  <w:style w:type="paragraph" w:styleId="TOAHeading">
    <w:name w:val="toa heading"/>
    <w:basedOn w:val="Normal"/>
    <w:next w:val="TableofAuthorities"/>
    <w:semiHidden/>
    <w:rsid w:val="00A56803"/>
    <w:pPr>
      <w:keepNext/>
      <w:spacing w:before="240" w:after="120" w:line="360" w:lineRule="exact"/>
    </w:pPr>
    <w:rPr>
      <w:rFonts w:ascii="Arial" w:hAnsi="Arial"/>
      <w:b/>
      <w:kern w:val="28"/>
      <w:sz w:val="28"/>
    </w:rPr>
  </w:style>
  <w:style w:type="paragraph" w:styleId="TableText" w:customStyle="1">
    <w:name w:val="Table Text"/>
    <w:autoRedefine/>
    <w:rsid w:val="00914F9B"/>
    <w:pPr>
      <w:spacing w:before="40" w:line="200" w:lineRule="atLeast"/>
    </w:pPr>
    <w:rPr>
      <w:rFonts w:ascii="Tahoma" w:hAnsi="Tahoma"/>
      <w:spacing w:val="6"/>
      <w:sz w:val="18"/>
      <w:szCs w:val="16"/>
      <w:lang w:val="en-US" w:eastAsia="en-US"/>
    </w:rPr>
  </w:style>
  <w:style w:type="paragraph" w:styleId="BalloonText">
    <w:name w:val="Balloon Text"/>
    <w:basedOn w:val="Normal"/>
    <w:semiHidden/>
    <w:rsid w:val="006F217B"/>
    <w:rPr>
      <w:rFonts w:cs="Tahoma"/>
      <w:szCs w:val="16"/>
    </w:rPr>
  </w:style>
  <w:style w:type="character" w:styleId="PageNumber">
    <w:name w:val="page number"/>
    <w:basedOn w:val="DefaultParagraphFont"/>
    <w:rsid w:val="00FF2856"/>
  </w:style>
  <w:style w:type="paragraph" w:styleId="IndentedBodyText" w:customStyle="1">
    <w:name w:val="Indented Body Text"/>
    <w:basedOn w:val="Normal"/>
    <w:link w:val="IndentedBodyTextChar"/>
    <w:rsid w:val="005A678F"/>
    <w:pPr>
      <w:spacing w:after="80" w:line="312" w:lineRule="auto"/>
      <w:ind w:left="360"/>
    </w:pPr>
    <w:rPr>
      <w:sz w:val="17"/>
    </w:rPr>
  </w:style>
  <w:style w:type="character" w:styleId="IndentedBodyTextChar" w:customStyle="1">
    <w:name w:val="Indented Body Text Char"/>
    <w:basedOn w:val="DefaultParagraphFont"/>
    <w:link w:val="IndentedBodyText"/>
    <w:rsid w:val="005A678F"/>
    <w:rPr>
      <w:rFonts w:ascii="Verdana" w:hAnsi="Verdana"/>
      <w:sz w:val="17"/>
      <w:lang w:val="en-US" w:eastAsia="en-US" w:bidi="ar-SA"/>
    </w:rPr>
  </w:style>
  <w:style w:type="paragraph" w:styleId="Author" w:customStyle="1">
    <w:name w:val="Author"/>
    <w:autoRedefine/>
    <w:rsid w:val="007B1E92"/>
    <w:pPr>
      <w:spacing w:before="960" w:after="240"/>
      <w:contextualSpacing/>
    </w:pPr>
    <w:rPr>
      <w:rFonts w:ascii="Tahoma" w:hAnsi="Tahoma"/>
      <w:iCs/>
      <w:spacing w:val="10"/>
      <w:sz w:val="22"/>
      <w:lang w:val="en-US" w:eastAsia="en-US"/>
    </w:rPr>
  </w:style>
  <w:style w:type="paragraph" w:styleId="Jury" w:customStyle="1">
    <w:name w:val="Jury"/>
    <w:qFormat/>
    <w:rsid w:val="007B1E92"/>
    <w:pPr>
      <w:spacing w:before="240" w:after="240"/>
      <w:contextualSpacing/>
    </w:pPr>
    <w:rPr>
      <w:rFonts w:ascii="Tahoma" w:hAnsi="Tahoma"/>
      <w:spacing w:val="20"/>
      <w:kern w:val="28"/>
      <w:sz w:val="22"/>
      <w:szCs w:val="40"/>
      <w:lang w:val="en-US" w:eastAsia="en-US"/>
    </w:rPr>
  </w:style>
  <w:style w:type="paragraph" w:styleId="TOCHeading">
    <w:name w:val="TOC Heading"/>
    <w:basedOn w:val="Heading1"/>
    <w:next w:val="Normal"/>
    <w:uiPriority w:val="39"/>
    <w:qFormat/>
    <w:rsid w:val="00817CFF"/>
    <w:pPr>
      <w:keepLines/>
      <w:spacing w:before="480" w:after="0" w:line="276" w:lineRule="auto"/>
      <w:outlineLvl w:val="9"/>
    </w:pPr>
    <w:rPr>
      <w:rFonts w:ascii="Cambria" w:hAnsi="Cambria"/>
      <w:bCs/>
      <w:color w:val="365F91"/>
      <w:spacing w:val="0"/>
      <w:sz w:val="28"/>
      <w:szCs w:val="28"/>
    </w:rPr>
  </w:style>
  <w:style w:type="character" w:styleId="Hyperlink">
    <w:name w:val="Hyperlink"/>
    <w:basedOn w:val="DefaultParagraphFont"/>
    <w:uiPriority w:val="99"/>
    <w:unhideWhenUsed/>
    <w:rsid w:val="00817CFF"/>
    <w:rPr>
      <w:color w:val="0000FF"/>
      <w:u w:val="single"/>
    </w:rPr>
  </w:style>
  <w:style w:type="paragraph" w:styleId="TOCTitle" w:customStyle="1">
    <w:name w:val="TOC Title"/>
    <w:autoRedefine/>
    <w:rsid w:val="007032CF"/>
    <w:rPr>
      <w:rFonts w:ascii="Tahoma" w:hAnsi="Tahoma"/>
      <w:b/>
      <w:spacing w:val="-4"/>
      <w:sz w:val="28"/>
      <w:lang w:val="en-US" w:eastAsia="en-US"/>
    </w:rPr>
  </w:style>
  <w:style w:type="paragraph" w:styleId="ListReference" w:customStyle="1">
    <w:name w:val="List Reference"/>
    <w:basedOn w:val="ListNumber"/>
    <w:next w:val="BodyText"/>
    <w:autoRedefine/>
    <w:rsid w:val="00A422F5"/>
    <w:pPr>
      <w:numPr>
        <w:numId w:val="3"/>
      </w:numPr>
      <w:ind w:left="360"/>
    </w:pPr>
    <w:rPr>
      <w:rFonts w:ascii="Tahoma" w:hAnsi="Tahoma"/>
    </w:rPr>
  </w:style>
  <w:style w:type="paragraph" w:styleId="CodeSegment" w:customStyle="1">
    <w:name w:val="Code Segment"/>
    <w:basedOn w:val="BodyText"/>
    <w:autoRedefine/>
    <w:rsid w:val="00850A62"/>
    <w:pPr>
      <w:ind w:left="360"/>
      <w:contextualSpacing/>
    </w:pPr>
    <w:rPr>
      <w:rFonts w:ascii="Courier New" w:hAnsi="Courier New"/>
      <w:sz w:val="18"/>
    </w:rPr>
  </w:style>
  <w:style w:type="character" w:styleId="CodeInlined" w:customStyle="1">
    <w:name w:val="Code Inlined"/>
    <w:basedOn w:val="DefaultParagraphFont"/>
    <w:qFormat/>
    <w:rsid w:val="00BD6E3B"/>
    <w:rPr>
      <w:rFonts w:ascii="Courier New" w:hAnsi="Courier New"/>
      <w:sz w:val="18"/>
    </w:rPr>
  </w:style>
  <w:style w:type="paragraph" w:styleId="Image" w:customStyle="1">
    <w:name w:val="Image"/>
    <w:autoRedefine/>
    <w:rsid w:val="00E04CAB"/>
    <w:pPr>
      <w:keepNext/>
      <w:jc w:val="center"/>
    </w:pPr>
    <w:rPr>
      <w:rFonts w:ascii="Calibri" w:hAnsi="Calibri"/>
      <w:noProof/>
      <w:spacing w:val="10"/>
      <w:lang w:val="en-US" w:eastAsia="en-US"/>
    </w:rPr>
  </w:style>
  <w:style w:type="table" w:styleId="TableGrid">
    <w:name w:val="Table Grid"/>
    <w:basedOn w:val="TableNormal"/>
    <w:rsid w:val="00A422F5"/>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styleId="Table3Deffects1">
    <w:name w:val="Table 3D effects 1"/>
    <w:basedOn w:val="TableNormal"/>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rsid w:val="00A422F5"/>
    <w:tblPr>
      <w:tblInd w:w="0" w:type="dxa"/>
      <w:tblBorders>
        <w:top w:val="single" w:color="000000" w:sz="12" w:space="0"/>
        <w:bottom w:val="single" w:color="000000" w:sz="12" w:space="0"/>
      </w:tblBorders>
      <w:tblCellMar>
        <w:top w:w="0" w:type="dxa"/>
        <w:left w:w="108" w:type="dxa"/>
        <w:bottom w:w="0" w:type="dxa"/>
        <w:right w:w="108" w:type="dxa"/>
      </w:tblCellMar>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rsid w:val="00A422F5"/>
    <w:tblPr>
      <w:tblInd w:w="0" w:type="dxa"/>
      <w:tblBorders>
        <w:top w:val="single" w:color="000000" w:sz="12" w:space="0"/>
        <w:bottom w:val="single" w:color="000000" w:sz="12" w:space="0"/>
      </w:tblBorders>
      <w:tblCellMar>
        <w:top w:w="0" w:type="dxa"/>
        <w:left w:w="108" w:type="dxa"/>
        <w:bottom w:w="0" w:type="dxa"/>
        <w:right w:w="108" w:type="dxa"/>
      </w:tblCellMar>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31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&#65279;<?xml version="1.0" encoding="utf-8"?><Relationships xmlns="http://schemas.openxmlformats.org/package/2006/relationships"><Relationship Type="http://schemas.openxmlformats.org/officeDocument/2006/relationships/image" Target="media/image2.png" Id="rId9" /><Relationship Type="http://schemas.openxmlformats.org/officeDocument/2006/relationships/theme" Target="theme/theme1.xml" Id="rId20" /><Relationship Type="http://schemas.openxmlformats.org/officeDocument/2006/relationships/image" Target="media/image3.png" Id="rId10" /><Relationship Type="http://schemas.openxmlformats.org/officeDocument/2006/relationships/image" Target="media/image4.png" Id="rId11" /><Relationship Type="http://schemas.openxmlformats.org/officeDocument/2006/relationships/image" Target="media/image5.png" Id="rId12" /><Relationship Type="http://schemas.openxmlformats.org/officeDocument/2006/relationships/image" Target="media/image6.png" Id="rId13" /><Relationship Type="http://schemas.openxmlformats.org/officeDocument/2006/relationships/image" Target="media/image7.png" Id="rId14" /><Relationship Type="http://schemas.openxmlformats.org/officeDocument/2006/relationships/image" Target="media/image8.png" Id="rId15" /><Relationship Type="http://schemas.openxmlformats.org/officeDocument/2006/relationships/image" Target="media/image9.emf" Id="rId16" /><Relationship Type="http://schemas.openxmlformats.org/officeDocument/2006/relationships/image" Target="media/image10.png" Id="rId17" /><Relationship Type="http://schemas.openxmlformats.org/officeDocument/2006/relationships/image" Target="media/image11.png" Id="rId18" /><Relationship Type="http://schemas.openxmlformats.org/officeDocument/2006/relationships/fontTable" Target="fontTable.xml" Id="rId19" /><Relationship Type="http://schemas.openxmlformats.org/officeDocument/2006/relationships/numbering" Target="numbering.xml" Id="rId1" /><Relationship Type="http://schemas.openxmlformats.org/officeDocument/2006/relationships/styles" Target="styles.xml" Id="rId2" /><Relationship Type="http://schemas.openxmlformats.org/officeDocument/2006/relationships/settings" Target="settings.xml" Id="rId3" /><Relationship Type="http://schemas.openxmlformats.org/officeDocument/2006/relationships/webSettings" Target="webSettings.xml" Id="rId4" /><Relationship Type="http://schemas.openxmlformats.org/officeDocument/2006/relationships/footnotes" Target="footnotes.xml" Id="rId5" /><Relationship Type="http://schemas.openxmlformats.org/officeDocument/2006/relationships/endnotes" Target="endnotes.xml" Id="rId6" /><Relationship Type="http://schemas.openxmlformats.org/officeDocument/2006/relationships/image" Target="media/image1.png" Id="rId7" /><Relationship Type="http://schemas.openxmlformats.org/officeDocument/2006/relationships/footer" Target="footer1.xml" Id="rId8"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orabarduk/Downloads/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report.dot</ap:Template>
  <ap:Application>Microsoft Office Word</ap:Application>
  <ap:DocSecurity>0</ap:DocSecurity>
  <ap:ScaleCrop>false</ap:ScaleCrop>
  <ap:Manager/>
  <ap:Company>Microsoft Corporation</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Bora Barduk</dc:creator>
  <keywords/>
  <dc:description/>
  <lastModifiedBy>Ali Altaf Salemwala</lastModifiedBy>
  <revision>187</revision>
  <lastPrinted>2017-02-25T14:46:00.0000000Z</lastPrinted>
  <dcterms:created xsi:type="dcterms:W3CDTF">2017-02-25T13:11:00.0000000Z</dcterms:created>
  <dcterms:modified xsi:type="dcterms:W3CDTF">2017-03-21T11:48:54.8779236Z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